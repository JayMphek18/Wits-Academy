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5040"/>
      </w:tblGrid>
      <w:tr w:rsidR="00FC030B" w14:paraId="749F5CDB" w14:textId="77777777" w:rsidTr="00FC030B">
        <w:trPr>
          <w:trHeight w:val="2970"/>
        </w:trPr>
        <w:tc>
          <w:tcPr>
            <w:tcW w:w="4320" w:type="dxa"/>
            <w:vAlign w:val="bottom"/>
          </w:tcPr>
          <w:p w14:paraId="4DA1DF65" w14:textId="602F5FEB" w:rsidR="00FC030B" w:rsidRDefault="007500B6" w:rsidP="00FC030B">
            <w:pPr>
              <w:pStyle w:val="Title"/>
            </w:pPr>
            <w:r>
              <w:t>Scrum meeting two: minutes</w:t>
            </w:r>
            <w:r w:rsidR="00FC030B">
              <w:t xml:space="preserve"> </w:t>
            </w:r>
          </w:p>
        </w:tc>
        <w:tc>
          <w:tcPr>
            <w:tcW w:w="5040" w:type="dxa"/>
            <w:vMerge w:val="restart"/>
          </w:tcPr>
          <w:p w14:paraId="56040E24" w14:textId="77777777" w:rsidR="00FC030B" w:rsidRDefault="00FC030B" w:rsidP="00FC030B">
            <w:pPr>
              <w:ind w:left="-384" w:right="-648"/>
            </w:pPr>
            <w:r>
              <w:rPr>
                <w:noProof/>
              </w:rPr>
              <w:drawing>
                <wp:inline distT="0" distB="0" distL="0" distR="0" wp14:anchorId="5F587F8B" wp14:editId="6121DE85">
                  <wp:extent cx="3383280" cy="2270048"/>
                  <wp:effectExtent l="0" t="0" r="0" b="0"/>
                  <wp:docPr id="1966488892" name="Graphic 1966488892" descr="Graphic illustration of team in a mee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488892" name="Graphic 3" descr="Graphic illustration of team in a meeti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22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0B" w14:paraId="76EBB1AE" w14:textId="77777777" w:rsidTr="00FC030B">
        <w:tc>
          <w:tcPr>
            <w:tcW w:w="4320" w:type="dxa"/>
            <w:vAlign w:val="center"/>
          </w:tcPr>
          <w:p w14:paraId="20BA3F56" w14:textId="77777777" w:rsidR="00FC030B" w:rsidRPr="008342D0" w:rsidRDefault="000E754F" w:rsidP="002965C2">
            <w:pPr>
              <w:pStyle w:val="Subhead"/>
            </w:pPr>
            <w:sdt>
              <w:sdtPr>
                <w:id w:val="1057902306"/>
                <w:placeholder>
                  <w:docPart w:val="2AE30310563747A485FA60460A591152"/>
                </w:placeholder>
                <w:showingPlcHdr/>
                <w15:appearance w15:val="hidden"/>
              </w:sdtPr>
              <w:sdtEndPr/>
              <w:sdtContent>
                <w:r w:rsidR="00FC030B" w:rsidRPr="00FC030B">
                  <w:t>pta</w:t>
                </w:r>
              </w:sdtContent>
            </w:sdt>
            <w:r w:rsidR="00FC030B">
              <w:t xml:space="preserve"> </w:t>
            </w:r>
          </w:p>
        </w:tc>
        <w:tc>
          <w:tcPr>
            <w:tcW w:w="5040" w:type="dxa"/>
            <w:vMerge/>
          </w:tcPr>
          <w:p w14:paraId="241C90CC" w14:textId="77777777" w:rsidR="00FC030B" w:rsidRDefault="00FC030B" w:rsidP="002965C2">
            <w:pPr>
              <w:pStyle w:val="Subhead"/>
            </w:pPr>
          </w:p>
        </w:tc>
      </w:tr>
    </w:tbl>
    <w:p w14:paraId="4B0C5CAB" w14:textId="77777777" w:rsidR="007A4170" w:rsidRDefault="007A4170" w:rsidP="00AE44C5">
      <w:pPr>
        <w:pStyle w:val="Subhead"/>
        <w:rPr>
          <w:sz w:val="24"/>
          <w:szCs w:val="24"/>
        </w:rPr>
      </w:pPr>
    </w:p>
    <w:p w14:paraId="344BDAB9" w14:textId="77777777" w:rsidR="00EF36A5" w:rsidRPr="00C20B2D" w:rsidRDefault="00EF36A5" w:rsidP="00AE44C5">
      <w:pPr>
        <w:pStyle w:val="Subhead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CD3" w:themeFill="accent5"/>
        <w:tblLook w:val="04A0" w:firstRow="1" w:lastRow="0" w:firstColumn="1" w:lastColumn="0" w:noHBand="0" w:noVBand="1"/>
      </w:tblPr>
      <w:tblGrid>
        <w:gridCol w:w="2335"/>
        <w:gridCol w:w="270"/>
        <w:gridCol w:w="2520"/>
        <w:gridCol w:w="270"/>
        <w:gridCol w:w="3955"/>
      </w:tblGrid>
      <w:tr w:rsidR="002D2055" w14:paraId="54B9C619" w14:textId="77777777" w:rsidTr="007A4170">
        <w:trPr>
          <w:trHeight w:val="504"/>
        </w:trPr>
        <w:tc>
          <w:tcPr>
            <w:tcW w:w="2335" w:type="dxa"/>
            <w:shd w:val="clear" w:color="auto" w:fill="E4F4EF" w:themeFill="accent2" w:themeFillTint="33"/>
          </w:tcPr>
          <w:p w14:paraId="5D12B370" w14:textId="77777777" w:rsidR="00B265A1" w:rsidRDefault="000E754F" w:rsidP="001311AF">
            <w:pPr>
              <w:pStyle w:val="Heading1"/>
            </w:pPr>
            <w:sdt>
              <w:sdtPr>
                <w:id w:val="593591499"/>
                <w:placeholder>
                  <w:docPart w:val="C7641B82E16A49AB89C7213BA99A0B10"/>
                </w:placeholder>
                <w:showingPlcHdr/>
                <w15:appearance w15:val="hidden"/>
              </w:sdtPr>
              <w:sdtEndPr/>
              <w:sdtContent>
                <w:r w:rsidR="00FC030B" w:rsidRPr="00FC030B">
                  <w:t>Date: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317AAD6D" w14:textId="77777777" w:rsidR="00B265A1" w:rsidRPr="00AB4981" w:rsidRDefault="00B265A1" w:rsidP="001311AF">
            <w:pPr>
              <w:pStyle w:val="Heading1"/>
            </w:pPr>
          </w:p>
        </w:tc>
        <w:tc>
          <w:tcPr>
            <w:tcW w:w="2520" w:type="dxa"/>
            <w:shd w:val="clear" w:color="auto" w:fill="E4F4EF" w:themeFill="accent2" w:themeFillTint="33"/>
          </w:tcPr>
          <w:p w14:paraId="4A5BEAFD" w14:textId="77777777" w:rsidR="00B265A1" w:rsidRDefault="000E754F" w:rsidP="001311AF">
            <w:pPr>
              <w:pStyle w:val="Heading1"/>
            </w:pPr>
            <w:sdt>
              <w:sdtPr>
                <w:id w:val="-1555462998"/>
                <w:placeholder>
                  <w:docPart w:val="C4B3506A6DA84A639F6E163FE0D088CC"/>
                </w:placeholder>
                <w:showingPlcHdr/>
                <w15:appearance w15:val="hidden"/>
              </w:sdtPr>
              <w:sdtEndPr/>
              <w:sdtContent>
                <w:r w:rsidR="00FC030B" w:rsidRPr="00FC030B">
                  <w:t>Time: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4352D52F" w14:textId="77777777" w:rsidR="00B265A1" w:rsidRPr="00AB4981" w:rsidRDefault="00B265A1" w:rsidP="001311AF">
            <w:pPr>
              <w:pStyle w:val="Heading1"/>
            </w:pPr>
          </w:p>
        </w:tc>
        <w:tc>
          <w:tcPr>
            <w:tcW w:w="3955" w:type="dxa"/>
            <w:shd w:val="clear" w:color="auto" w:fill="E4F4EF" w:themeFill="accent2" w:themeFillTint="33"/>
          </w:tcPr>
          <w:p w14:paraId="5BC94DC8" w14:textId="49F5E0AD" w:rsidR="00B265A1" w:rsidRDefault="000E754F" w:rsidP="001311AF">
            <w:pPr>
              <w:pStyle w:val="Heading1"/>
            </w:pPr>
            <w:sdt>
              <w:sdtPr>
                <w:id w:val="481129102"/>
                <w:placeholder>
                  <w:docPart w:val="0A93CA16D1E1472188E120ED56153734"/>
                </w:placeholder>
                <w15:appearance w15:val="hidden"/>
              </w:sdtPr>
              <w:sdtEndPr/>
              <w:sdtContent>
                <w:r w:rsidR="007500B6">
                  <w:t>organisor:</w:t>
                </w:r>
              </w:sdtContent>
            </w:sdt>
            <w:r w:rsidR="00FC030B">
              <w:t xml:space="preserve"> </w:t>
            </w:r>
          </w:p>
        </w:tc>
      </w:tr>
      <w:tr w:rsidR="00B265A1" w14:paraId="39C05CBB" w14:textId="77777777" w:rsidTr="00B265A1">
        <w:trPr>
          <w:trHeight w:val="530"/>
        </w:trPr>
        <w:tc>
          <w:tcPr>
            <w:tcW w:w="2335" w:type="dxa"/>
            <w:shd w:val="clear" w:color="auto" w:fill="auto"/>
          </w:tcPr>
          <w:p w14:paraId="75F1A21E" w14:textId="10449DA8" w:rsidR="00B265A1" w:rsidRDefault="000E754F" w:rsidP="00FC030B">
            <w:sdt>
              <w:sdtPr>
                <w:id w:val="2040476020"/>
                <w:placeholder>
                  <w:docPart w:val="E10414935ADB4945A27D37253D9B1A67"/>
                </w:placeholder>
                <w15:appearance w15:val="hidden"/>
              </w:sdtPr>
              <w:sdtEndPr/>
              <w:sdtContent>
                <w:r w:rsidR="007500B6">
                  <w:t>13/03/2023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51E54E76" w14:textId="77777777" w:rsidR="00B265A1" w:rsidRDefault="00B265A1" w:rsidP="00FC030B"/>
        </w:tc>
        <w:tc>
          <w:tcPr>
            <w:tcW w:w="2520" w:type="dxa"/>
            <w:shd w:val="clear" w:color="auto" w:fill="auto"/>
          </w:tcPr>
          <w:p w14:paraId="64FFDE8E" w14:textId="72F531F0" w:rsidR="00B265A1" w:rsidRDefault="000E754F" w:rsidP="00FC030B">
            <w:sdt>
              <w:sdtPr>
                <w:id w:val="499696572"/>
                <w:placeholder>
                  <w:docPart w:val="1820F9555A3D48C492E4A6CBD7C6D6C6"/>
                </w:placeholder>
                <w15:appearance w15:val="hidden"/>
              </w:sdtPr>
              <w:sdtEndPr/>
              <w:sdtContent>
                <w:r w:rsidR="007500B6">
                  <w:t>8:00 PM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4709D7AF" w14:textId="77777777" w:rsidR="00B265A1" w:rsidRDefault="00B265A1" w:rsidP="00FC030B"/>
        </w:tc>
        <w:tc>
          <w:tcPr>
            <w:tcW w:w="3955" w:type="dxa"/>
            <w:shd w:val="clear" w:color="auto" w:fill="auto"/>
          </w:tcPr>
          <w:p w14:paraId="5FA43634" w14:textId="47B5D3B6" w:rsidR="00B265A1" w:rsidRDefault="000E754F" w:rsidP="00FC030B">
            <w:sdt>
              <w:sdtPr>
                <w:id w:val="-1974899599"/>
                <w:placeholder>
                  <w:docPart w:val="4E333BF7D1AA4D468A26887C77DED515"/>
                </w:placeholder>
                <w15:appearance w15:val="hidden"/>
              </w:sdtPr>
              <w:sdtEndPr/>
              <w:sdtContent>
                <w:r w:rsidR="007500B6">
                  <w:t>Modjadji Mphekwane</w:t>
                </w:r>
              </w:sdtContent>
            </w:sdt>
            <w:r w:rsidR="00FC030B">
              <w:t xml:space="preserve"> </w:t>
            </w:r>
          </w:p>
        </w:tc>
      </w:tr>
    </w:tbl>
    <w:p w14:paraId="23B244BB" w14:textId="77777777" w:rsidR="004C6FFB" w:rsidRPr="004F5B25" w:rsidRDefault="004C6FFB" w:rsidP="00817AC0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70"/>
      </w:tblGrid>
      <w:tr w:rsidR="007500B6" w:rsidRPr="00FC030B" w14:paraId="7E11C0A8" w14:textId="77777777" w:rsidTr="007636C1">
        <w:trPr>
          <w:trHeight w:val="494"/>
        </w:trPr>
        <w:tc>
          <w:tcPr>
            <w:tcW w:w="4495" w:type="dxa"/>
            <w:shd w:val="clear" w:color="auto" w:fill="E4F4EF" w:themeFill="accent2" w:themeFillTint="33"/>
          </w:tcPr>
          <w:p w14:paraId="090388C3" w14:textId="77777777" w:rsidR="007500B6" w:rsidRPr="00FC030B" w:rsidRDefault="000E754F" w:rsidP="00FC030B">
            <w:pPr>
              <w:pStyle w:val="Heading1"/>
            </w:pPr>
            <w:sdt>
              <w:sdtPr>
                <w:id w:val="1203518312"/>
                <w:placeholder>
                  <w:docPart w:val="C3FF17169722442B99387DA4276FC0FE"/>
                </w:placeholder>
                <w:showingPlcHdr/>
                <w15:appearance w15:val="hidden"/>
              </w:sdtPr>
              <w:sdtEndPr/>
              <w:sdtContent>
                <w:r w:rsidR="007500B6" w:rsidRPr="00FC030B">
                  <w:t>In attendance</w:t>
                </w:r>
              </w:sdtContent>
            </w:sdt>
            <w:r w:rsidR="007500B6" w:rsidRP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67A2579C" w14:textId="77777777" w:rsidR="007500B6" w:rsidRPr="00FC030B" w:rsidRDefault="007500B6" w:rsidP="00FC030B">
            <w:pPr>
              <w:pStyle w:val="Heading1"/>
            </w:pPr>
          </w:p>
        </w:tc>
      </w:tr>
      <w:tr w:rsidR="00917D94" w14:paraId="30D51B1A" w14:textId="77777777" w:rsidTr="007636C1">
        <w:trPr>
          <w:trHeight w:val="1080"/>
        </w:trPr>
        <w:tc>
          <w:tcPr>
            <w:tcW w:w="449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16"/>
              <w:gridCol w:w="263"/>
            </w:tblGrid>
            <w:tr w:rsidR="00917D94" w:rsidRPr="002C7A81" w14:paraId="1AA178B3" w14:textId="77777777" w:rsidTr="00001081">
              <w:trPr>
                <w:trHeight w:val="1080"/>
              </w:trPr>
              <w:tc>
                <w:tcPr>
                  <w:tcW w:w="4495" w:type="dxa"/>
                </w:tcPr>
                <w:p w14:paraId="7A30C6B5" w14:textId="77777777" w:rsidR="00917D94" w:rsidRPr="002C7A81" w:rsidRDefault="000E754F" w:rsidP="00917D94">
                  <w:sdt>
                    <w:sdtPr>
                      <w:id w:val="1239370840"/>
                      <w:placeholder>
                        <w:docPart w:val="22556FE720D141C5A095BB9157674551"/>
                      </w:placeholder>
                      <w15:appearance w15:val="hidden"/>
                    </w:sdtPr>
                    <w:sdtEndPr/>
                    <w:sdtContent>
                      <w:r w:rsidR="00917D94" w:rsidRPr="002C7A81">
                        <w:t>Reala Reddy, Kamogelo Kekae, Zandile Silayi, Zenzele Hlubi</w:t>
                      </w:r>
                    </w:sdtContent>
                  </w:sdt>
                  <w:r w:rsidR="00917D94" w:rsidRPr="002C7A81">
                    <w:t xml:space="preserve"> </w:t>
                  </w:r>
                </w:p>
              </w:tc>
              <w:tc>
                <w:tcPr>
                  <w:tcW w:w="270" w:type="dxa"/>
                  <w:shd w:val="clear" w:color="auto" w:fill="auto"/>
                </w:tcPr>
                <w:p w14:paraId="3C441334" w14:textId="77777777" w:rsidR="00917D94" w:rsidRPr="002C7A81" w:rsidRDefault="00917D94" w:rsidP="00917D94"/>
              </w:tc>
            </w:tr>
          </w:tbl>
          <w:p w14:paraId="0A18F21C" w14:textId="2430AB85" w:rsidR="00917D94" w:rsidRDefault="00917D94" w:rsidP="00917D94"/>
        </w:tc>
        <w:tc>
          <w:tcPr>
            <w:tcW w:w="270" w:type="dxa"/>
            <w:shd w:val="clear" w:color="auto" w:fill="auto"/>
          </w:tcPr>
          <w:p w14:paraId="7A0CC00F" w14:textId="77777777" w:rsidR="00917D94" w:rsidRDefault="00917D94" w:rsidP="00917D94"/>
        </w:tc>
      </w:tr>
    </w:tbl>
    <w:p w14:paraId="7A7D8F68" w14:textId="77777777" w:rsidR="004C6FFB" w:rsidRPr="00817AC0" w:rsidRDefault="004C6FFB" w:rsidP="00817AC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400C5DA0" w14:textId="77777777" w:rsidTr="00396499">
        <w:trPr>
          <w:trHeight w:val="521"/>
        </w:trPr>
        <w:tc>
          <w:tcPr>
            <w:tcW w:w="9350" w:type="dxa"/>
            <w:shd w:val="clear" w:color="auto" w:fill="E0E8F4" w:themeFill="accent6" w:themeFillTint="33"/>
          </w:tcPr>
          <w:p w14:paraId="3DF37640" w14:textId="3DB24B3E" w:rsidR="00BF320D" w:rsidRDefault="00917D94" w:rsidP="00396499">
            <w:pPr>
              <w:pStyle w:val="Heading1"/>
            </w:pPr>
            <w:r>
              <w:t>INTRODUCTION</w:t>
            </w:r>
          </w:p>
        </w:tc>
      </w:tr>
      <w:tr w:rsidR="00BF320D" w14:paraId="3C67DFB9" w14:textId="77777777" w:rsidTr="007A4170">
        <w:trPr>
          <w:trHeight w:val="1655"/>
        </w:trPr>
        <w:tc>
          <w:tcPr>
            <w:tcW w:w="9350" w:type="dxa"/>
          </w:tcPr>
          <w:p w14:paraId="35709DF0" w14:textId="45F5F326" w:rsidR="00BF320D" w:rsidRDefault="0063362E" w:rsidP="00BF320D">
            <w:r>
              <w:t xml:space="preserve">The team will be discussing the product backlog of the project, given the software requirements from the client. </w:t>
            </w:r>
          </w:p>
        </w:tc>
      </w:tr>
    </w:tbl>
    <w:p w14:paraId="77FE8662" w14:textId="77777777" w:rsidR="00EE36C0" w:rsidRDefault="00EE36C0" w:rsidP="00AB4981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28F6C539" w14:textId="77777777" w:rsidTr="007636C1">
        <w:trPr>
          <w:trHeight w:val="530"/>
        </w:trPr>
        <w:tc>
          <w:tcPr>
            <w:tcW w:w="9350" w:type="dxa"/>
            <w:shd w:val="clear" w:color="auto" w:fill="E0E8F4" w:themeFill="accent6" w:themeFillTint="33"/>
          </w:tcPr>
          <w:p w14:paraId="7A76570F" w14:textId="7CFED881" w:rsidR="00BF320D" w:rsidRDefault="000E754F" w:rsidP="007636C1">
            <w:pPr>
              <w:pStyle w:val="Heading1"/>
            </w:pPr>
            <w:sdt>
              <w:sdtPr>
                <w:id w:val="989757086"/>
                <w:placeholder>
                  <w:docPart w:val="1FB568DDD5F9402DB4D80676B895307E"/>
                </w:placeholder>
                <w15:appearance w15:val="hidden"/>
              </w:sdtPr>
              <w:sdtEndPr/>
              <w:sdtContent>
                <w:r w:rsidR="00917D94">
                  <w:t xml:space="preserve">PRODUCT BACKLOG </w:t>
                </w:r>
              </w:sdtContent>
            </w:sdt>
            <w:r w:rsidR="00FC030B">
              <w:t xml:space="preserve"> </w:t>
            </w:r>
          </w:p>
        </w:tc>
      </w:tr>
      <w:tr w:rsidR="00BF320D" w14:paraId="72051822" w14:textId="77777777" w:rsidTr="004A3A8F">
        <w:trPr>
          <w:trHeight w:val="2132"/>
        </w:trPr>
        <w:tc>
          <w:tcPr>
            <w:tcW w:w="9350" w:type="dxa"/>
          </w:tcPr>
          <w:p w14:paraId="4872DC6E" w14:textId="2F2903F8" w:rsidR="00BF320D" w:rsidRDefault="00716F12" w:rsidP="00BF320D">
            <w:r>
              <w:t xml:space="preserve">The software requirements were listed in the previous the meetings. From the software requirements, the following user stories </w:t>
            </w:r>
            <w:r w:rsidR="00BA2227">
              <w:t>were established</w:t>
            </w:r>
            <w:r w:rsidR="00044679">
              <w:t xml:space="preserve"> for the first Sprint</w:t>
            </w:r>
            <w:r w:rsidR="00BA2227">
              <w:t>:</w:t>
            </w:r>
          </w:p>
          <w:p w14:paraId="541CC0A3" w14:textId="56619499" w:rsidR="00BA2227" w:rsidRDefault="00BA2227" w:rsidP="00BA2227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A8574A">
              <w:t xml:space="preserve">must </w:t>
            </w:r>
            <w:r>
              <w:t>be able to register if user isn’t registered.</w:t>
            </w:r>
          </w:p>
          <w:p w14:paraId="03F98E75" w14:textId="6E0EF850" w:rsidR="00BA2227" w:rsidRDefault="00BA2227" w:rsidP="00BA2227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BF629E">
              <w:t>must</w:t>
            </w:r>
            <w:r>
              <w:t xml:space="preserve"> be able to log in if user is already registered.</w:t>
            </w:r>
          </w:p>
          <w:p w14:paraId="05717167" w14:textId="6792788B" w:rsidR="00BA2227" w:rsidRDefault="00A8574A" w:rsidP="00BA2227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BF629E">
              <w:t>must</w:t>
            </w:r>
            <w:r>
              <w:t xml:space="preserve"> be able to log into the student’s home page if user is a student. </w:t>
            </w:r>
          </w:p>
          <w:p w14:paraId="1DF8EF68" w14:textId="625B790E" w:rsidR="00A8574A" w:rsidRDefault="00A8574A" w:rsidP="00BA2227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BF629E">
              <w:t>must be able to log into the teacher’s home page if user is a teacher.</w:t>
            </w:r>
          </w:p>
        </w:tc>
      </w:tr>
    </w:tbl>
    <w:p w14:paraId="0FCE641D" w14:textId="025791CF" w:rsidR="00805B97" w:rsidRDefault="003E5EE3" w:rsidP="00BF320D">
      <w:r>
        <w:t xml:space="preserve">The other backlog items will be revised in the next Sprint after meeting with the client for the second Sprint </w:t>
      </w:r>
      <w:r w:rsidR="00805B97">
        <w:t xml:space="preserve">requirements. </w:t>
      </w:r>
    </w:p>
    <w:p w14:paraId="5EE3FB86" w14:textId="0C867883" w:rsidR="00805B97" w:rsidRDefault="00805B97" w:rsidP="00BF320D">
      <w:r>
        <w:t xml:space="preserve">Apart from the product backlog, the team also discussed the different relationships existing with the software requirements. </w:t>
      </w:r>
      <w:r w:rsidR="003C2A4D">
        <w:t>An entity diagram was drawn during the meeting to discuss these relationships</w:t>
      </w:r>
      <w:r w:rsidR="00E84687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6FBD" w:rsidRPr="002C2E7D" w14:paraId="33678C09" w14:textId="77777777" w:rsidTr="007636C1">
        <w:trPr>
          <w:trHeight w:val="485"/>
        </w:trPr>
        <w:tc>
          <w:tcPr>
            <w:tcW w:w="9350" w:type="dxa"/>
            <w:shd w:val="clear" w:color="auto" w:fill="E0E8F4" w:themeFill="accent6" w:themeFillTint="33"/>
          </w:tcPr>
          <w:p w14:paraId="0C22F040" w14:textId="77777777" w:rsidR="00386FBD" w:rsidRPr="002C2E7D" w:rsidRDefault="000E754F" w:rsidP="002C2E7D">
            <w:pPr>
              <w:pStyle w:val="Heading1"/>
            </w:pPr>
            <w:sdt>
              <w:sdtPr>
                <w:alias w:val="Announcements:"/>
                <w:tag w:val="Announcements:"/>
                <w:id w:val="-183447911"/>
                <w:placeholder>
                  <w:docPart w:val="094DCAB4AD94451FB13360A12B0544E7"/>
                </w:placeholder>
                <w:temporary/>
                <w:showingPlcHdr/>
                <w15:appearance w15:val="hidden"/>
              </w:sdtPr>
              <w:sdtEndPr/>
              <w:sdtContent>
                <w:r w:rsidR="00386FBD" w:rsidRPr="002C2E7D">
                  <w:rPr>
                    <w:rStyle w:val="Heading1Char"/>
                    <w:b/>
                    <w:caps/>
                  </w:rPr>
                  <w:t>Announcements</w:t>
                </w:r>
              </w:sdtContent>
            </w:sdt>
          </w:p>
        </w:tc>
      </w:tr>
      <w:tr w:rsidR="00386FBD" w14:paraId="4BFEC7A8" w14:textId="77777777" w:rsidTr="007636C1">
        <w:trPr>
          <w:trHeight w:val="854"/>
        </w:trPr>
        <w:tc>
          <w:tcPr>
            <w:tcW w:w="9350" w:type="dxa"/>
          </w:tcPr>
          <w:p w14:paraId="2674055F" w14:textId="1DC9F456" w:rsidR="00386FBD" w:rsidRDefault="000E754F" w:rsidP="00BF320D">
            <w:sdt>
              <w:sdtPr>
                <w:id w:val="-1283110075"/>
                <w:placeholder>
                  <w:docPart w:val="CCD1E4348BE3481688A5179FF5C2ADB1"/>
                </w:placeholder>
                <w15:appearance w15:val="hidden"/>
              </w:sdtPr>
              <w:sdtEndPr/>
              <w:sdtContent>
                <w:r w:rsidR="00917D94">
                  <w:t>The next meeting is on the 14</w:t>
                </w:r>
                <w:r w:rsidR="00917D94" w:rsidRPr="00917D94">
                  <w:rPr>
                    <w:vertAlign w:val="superscript"/>
                  </w:rPr>
                  <w:t>th</w:t>
                </w:r>
                <w:r w:rsidR="00917D94">
                  <w:t xml:space="preserve"> of March 2023. The next meeting will be to finalize the</w:t>
                </w:r>
              </w:sdtContent>
            </w:sdt>
            <w:r w:rsidR="00917D94">
              <w:t xml:space="preserve">  product backlog along with assigning the different departments of the sprint to each member of the team</w:t>
            </w:r>
            <w:r w:rsidR="00FC030B">
              <w:t xml:space="preserve"> </w:t>
            </w:r>
          </w:p>
        </w:tc>
      </w:tr>
    </w:tbl>
    <w:p w14:paraId="083E5013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19B9" w14:paraId="6AFB8A96" w14:textId="77777777" w:rsidTr="007636C1">
        <w:trPr>
          <w:trHeight w:val="449"/>
        </w:trPr>
        <w:tc>
          <w:tcPr>
            <w:tcW w:w="9350" w:type="dxa"/>
            <w:shd w:val="clear" w:color="auto" w:fill="E0E8F4" w:themeFill="accent6" w:themeFillTint="33"/>
          </w:tcPr>
          <w:p w14:paraId="5992ACC9" w14:textId="77777777" w:rsidR="002A19B9" w:rsidRPr="002A19B9" w:rsidRDefault="000E754F" w:rsidP="00D72850">
            <w:pPr>
              <w:pStyle w:val="Heading1"/>
            </w:pPr>
            <w:sdt>
              <w:sdtPr>
                <w:id w:val="1487199040"/>
                <w:placeholder>
                  <w:docPart w:val="8779647D5A15415DA3D6C5E10AC3FD59"/>
                </w:placeholder>
                <w:showingPlcHdr/>
                <w15:appearance w15:val="hidden"/>
              </w:sdtPr>
              <w:sdtEndPr/>
              <w:sdtContent>
                <w:r w:rsidR="00FC030B" w:rsidRPr="00FC030B">
                  <w:t>Next meeting</w:t>
                </w:r>
              </w:sdtContent>
            </w:sdt>
            <w:r w:rsidR="00FC030B">
              <w:t xml:space="preserve"> </w:t>
            </w:r>
          </w:p>
        </w:tc>
      </w:tr>
      <w:tr w:rsidR="00160B9A" w14:paraId="3E293EB3" w14:textId="77777777" w:rsidTr="007636C1">
        <w:trPr>
          <w:trHeight w:val="1804"/>
        </w:trPr>
        <w:tc>
          <w:tcPr>
            <w:tcW w:w="9350" w:type="dxa"/>
          </w:tcPr>
          <w:p w14:paraId="4F008817" w14:textId="3190C121" w:rsidR="00160B9A" w:rsidRPr="00CA6B4F" w:rsidRDefault="000E754F" w:rsidP="002A19B9">
            <w:sdt>
              <w:sdtPr>
                <w:id w:val="-272163774"/>
                <w:placeholder>
                  <w:docPart w:val="E8248EC1F822419C99EEFD67A1C562E4"/>
                </w:placeholder>
                <w15:appearance w15:val="hidden"/>
              </w:sdtPr>
              <w:sdtEndPr/>
              <w:sdtContent>
                <w:r w:rsidR="00917D94">
                  <w:t>14 March 2023</w:t>
                </w:r>
              </w:sdtContent>
            </w:sdt>
            <w:r w:rsidR="00160B9A">
              <w:t xml:space="preserve">| </w:t>
            </w:r>
            <w:sdt>
              <w:sdtPr>
                <w:id w:val="1302346754"/>
                <w:placeholder>
                  <w:docPart w:val="43943BF24C2D47DEAD0F786CE7B0B415"/>
                </w:placeholder>
                <w15:appearance w15:val="hidden"/>
              </w:sdtPr>
              <w:sdtEndPr/>
              <w:sdtContent>
                <w:r w:rsidR="00917D94">
                  <w:t>6:00 pm on Microsoft’s Teams Meeting</w:t>
                </w:r>
              </w:sdtContent>
            </w:sdt>
          </w:p>
          <w:p w14:paraId="6271ADE6" w14:textId="0ADC95F5" w:rsidR="00160B9A" w:rsidRDefault="00917D94" w:rsidP="00BF320D">
            <w:r>
              <w:t>Meeting was adjourned at 8:07 pm.</w:t>
            </w:r>
            <w:r w:rsidR="00FC030B">
              <w:t xml:space="preserve"> </w:t>
            </w:r>
          </w:p>
        </w:tc>
      </w:tr>
    </w:tbl>
    <w:p w14:paraId="4F573351" w14:textId="77777777" w:rsidR="00CA6B4F" w:rsidRPr="00CA6B4F" w:rsidRDefault="00CA6B4F" w:rsidP="00CA6B4F"/>
    <w:sectPr w:rsidR="00CA6B4F" w:rsidRPr="00CA6B4F" w:rsidSect="00FC030B">
      <w:pgSz w:w="12240" w:h="15840" w:code="1"/>
      <w:pgMar w:top="576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9C038" w14:textId="77777777" w:rsidR="00D72B73" w:rsidRDefault="00D72B73">
      <w:pPr>
        <w:spacing w:after="0" w:line="240" w:lineRule="auto"/>
      </w:pPr>
      <w:r>
        <w:separator/>
      </w:r>
    </w:p>
  </w:endnote>
  <w:endnote w:type="continuationSeparator" w:id="0">
    <w:p w14:paraId="635BC8B2" w14:textId="77777777" w:rsidR="00D72B73" w:rsidRDefault="00D72B73">
      <w:pPr>
        <w:spacing w:after="0" w:line="240" w:lineRule="auto"/>
      </w:pPr>
      <w:r>
        <w:continuationSeparator/>
      </w:r>
    </w:p>
  </w:endnote>
  <w:endnote w:type="continuationNotice" w:id="1">
    <w:p w14:paraId="56CC9D5E" w14:textId="77777777" w:rsidR="00D72B73" w:rsidRDefault="00D72B7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35561" w14:textId="77777777" w:rsidR="00D72B73" w:rsidRDefault="00D72B73">
      <w:pPr>
        <w:spacing w:after="0" w:line="240" w:lineRule="auto"/>
      </w:pPr>
      <w:r>
        <w:separator/>
      </w:r>
    </w:p>
  </w:footnote>
  <w:footnote w:type="continuationSeparator" w:id="0">
    <w:p w14:paraId="613A2EC8" w14:textId="77777777" w:rsidR="00D72B73" w:rsidRDefault="00D72B73">
      <w:pPr>
        <w:spacing w:after="0" w:line="240" w:lineRule="auto"/>
      </w:pPr>
      <w:r>
        <w:continuationSeparator/>
      </w:r>
    </w:p>
  </w:footnote>
  <w:footnote w:type="continuationNotice" w:id="1">
    <w:p w14:paraId="73612C14" w14:textId="77777777" w:rsidR="00D72B73" w:rsidRDefault="00D72B73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27A3A"/>
    <w:multiLevelType w:val="hybridMultilevel"/>
    <w:tmpl w:val="A4BA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61517">
    <w:abstractNumId w:val="0"/>
  </w:num>
  <w:num w:numId="2" w16cid:durableId="1381396672">
    <w:abstractNumId w:val="1"/>
  </w:num>
  <w:num w:numId="3" w16cid:durableId="922295057">
    <w:abstractNumId w:val="3"/>
  </w:num>
  <w:num w:numId="4" w16cid:durableId="861359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B6"/>
    <w:rsid w:val="0001495E"/>
    <w:rsid w:val="0001626D"/>
    <w:rsid w:val="00035454"/>
    <w:rsid w:val="00044679"/>
    <w:rsid w:val="00050B4F"/>
    <w:rsid w:val="000A3808"/>
    <w:rsid w:val="000D5999"/>
    <w:rsid w:val="000E754F"/>
    <w:rsid w:val="001311AF"/>
    <w:rsid w:val="001353A1"/>
    <w:rsid w:val="00137D93"/>
    <w:rsid w:val="00160B9A"/>
    <w:rsid w:val="001B3D38"/>
    <w:rsid w:val="00225593"/>
    <w:rsid w:val="002965C2"/>
    <w:rsid w:val="002A19B9"/>
    <w:rsid w:val="002A208E"/>
    <w:rsid w:val="002C2E7D"/>
    <w:rsid w:val="002D2055"/>
    <w:rsid w:val="002E0B9C"/>
    <w:rsid w:val="002E6287"/>
    <w:rsid w:val="002E628A"/>
    <w:rsid w:val="00303AE1"/>
    <w:rsid w:val="003151D6"/>
    <w:rsid w:val="0032054F"/>
    <w:rsid w:val="00386FBD"/>
    <w:rsid w:val="003949BD"/>
    <w:rsid w:val="00396499"/>
    <w:rsid w:val="003C2A4D"/>
    <w:rsid w:val="003D4CF3"/>
    <w:rsid w:val="003E5EE3"/>
    <w:rsid w:val="003E7E82"/>
    <w:rsid w:val="00412D1F"/>
    <w:rsid w:val="00423C89"/>
    <w:rsid w:val="00443541"/>
    <w:rsid w:val="004A3A8F"/>
    <w:rsid w:val="004A441F"/>
    <w:rsid w:val="004B3501"/>
    <w:rsid w:val="004C6FFB"/>
    <w:rsid w:val="004D61A7"/>
    <w:rsid w:val="004F5B25"/>
    <w:rsid w:val="00524B92"/>
    <w:rsid w:val="00544B03"/>
    <w:rsid w:val="00560F76"/>
    <w:rsid w:val="00575735"/>
    <w:rsid w:val="00575E22"/>
    <w:rsid w:val="00591FFE"/>
    <w:rsid w:val="005E6E76"/>
    <w:rsid w:val="0063362E"/>
    <w:rsid w:val="00637062"/>
    <w:rsid w:val="006838F5"/>
    <w:rsid w:val="006B7784"/>
    <w:rsid w:val="006C7516"/>
    <w:rsid w:val="006D7798"/>
    <w:rsid w:val="006E64FB"/>
    <w:rsid w:val="006F0866"/>
    <w:rsid w:val="006F16F0"/>
    <w:rsid w:val="007154D4"/>
    <w:rsid w:val="00716F12"/>
    <w:rsid w:val="00722525"/>
    <w:rsid w:val="007500B6"/>
    <w:rsid w:val="007520BE"/>
    <w:rsid w:val="00761CCB"/>
    <w:rsid w:val="007636C1"/>
    <w:rsid w:val="00774389"/>
    <w:rsid w:val="007818B8"/>
    <w:rsid w:val="00783EFC"/>
    <w:rsid w:val="0079746A"/>
    <w:rsid w:val="007A4170"/>
    <w:rsid w:val="007A6D54"/>
    <w:rsid w:val="008013C4"/>
    <w:rsid w:val="00805B97"/>
    <w:rsid w:val="00817AC0"/>
    <w:rsid w:val="008342D0"/>
    <w:rsid w:val="00867F32"/>
    <w:rsid w:val="008C57A3"/>
    <w:rsid w:val="00917D94"/>
    <w:rsid w:val="009C176C"/>
    <w:rsid w:val="00A065F0"/>
    <w:rsid w:val="00A448C1"/>
    <w:rsid w:val="00A44DD7"/>
    <w:rsid w:val="00A56976"/>
    <w:rsid w:val="00A63EFD"/>
    <w:rsid w:val="00A643F6"/>
    <w:rsid w:val="00A805EA"/>
    <w:rsid w:val="00A8574A"/>
    <w:rsid w:val="00AA7AA0"/>
    <w:rsid w:val="00AB4981"/>
    <w:rsid w:val="00AD20E5"/>
    <w:rsid w:val="00AE44C5"/>
    <w:rsid w:val="00B265A1"/>
    <w:rsid w:val="00B43495"/>
    <w:rsid w:val="00B63A6F"/>
    <w:rsid w:val="00B70211"/>
    <w:rsid w:val="00BA2227"/>
    <w:rsid w:val="00BA2AFE"/>
    <w:rsid w:val="00BF320D"/>
    <w:rsid w:val="00BF629E"/>
    <w:rsid w:val="00C20B2D"/>
    <w:rsid w:val="00C61249"/>
    <w:rsid w:val="00C61E68"/>
    <w:rsid w:val="00C849F5"/>
    <w:rsid w:val="00CA6B4F"/>
    <w:rsid w:val="00CE7F8F"/>
    <w:rsid w:val="00D04142"/>
    <w:rsid w:val="00D076CD"/>
    <w:rsid w:val="00D2602B"/>
    <w:rsid w:val="00D2721F"/>
    <w:rsid w:val="00D339D0"/>
    <w:rsid w:val="00D53517"/>
    <w:rsid w:val="00D55E9B"/>
    <w:rsid w:val="00D610F8"/>
    <w:rsid w:val="00D72850"/>
    <w:rsid w:val="00D72B73"/>
    <w:rsid w:val="00DA4A43"/>
    <w:rsid w:val="00DA5BEB"/>
    <w:rsid w:val="00DD1852"/>
    <w:rsid w:val="00DE395C"/>
    <w:rsid w:val="00E20D02"/>
    <w:rsid w:val="00E2411A"/>
    <w:rsid w:val="00E37225"/>
    <w:rsid w:val="00E51439"/>
    <w:rsid w:val="00E84687"/>
    <w:rsid w:val="00ED38D0"/>
    <w:rsid w:val="00EE36C0"/>
    <w:rsid w:val="00EF36A5"/>
    <w:rsid w:val="00F615E4"/>
    <w:rsid w:val="00F974B7"/>
    <w:rsid w:val="00FB17DC"/>
    <w:rsid w:val="00FC030B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55FE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C030B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FC030B"/>
    <w:pPr>
      <w:keepNext/>
      <w:keepLines/>
      <w:spacing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FC030B"/>
    <w:pPr>
      <w:spacing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itleChar">
    <w:name w:val="Title Char"/>
    <w:basedOn w:val="DefaultParagraphFont"/>
    <w:link w:val="Title"/>
    <w:uiPriority w:val="6"/>
    <w:rsid w:val="00FC030B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FC030B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774389"/>
    <w:pPr>
      <w:numPr>
        <w:numId w:val="3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customStyle="1" w:styleId="Subhead">
    <w:name w:val="Subhead"/>
    <w:basedOn w:val="Title"/>
    <w:qFormat/>
    <w:rsid w:val="00AE44C5"/>
    <w:rPr>
      <w:b/>
      <w:sz w:val="52"/>
    </w:rPr>
  </w:style>
  <w:style w:type="paragraph" w:styleId="ListParagraph">
    <w:name w:val="List Paragraph"/>
    <w:basedOn w:val="Normal"/>
    <w:uiPriority w:val="34"/>
    <w:unhideWhenUsed/>
    <w:qFormat/>
    <w:rsid w:val="00BA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2.sv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mp\AppData\Roaming\Microsoft\Templates\Educational%20meeting%20minutes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E30310563747A485FA60460A591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C6FCA-38C8-48A6-94B7-073267CDB54C}"/>
      </w:docPartPr>
      <w:docPartBody>
        <w:p w:rsidR="005F608F" w:rsidRDefault="001137AA">
          <w:pPr>
            <w:pStyle w:val="2AE30310563747A485FA60460A591152"/>
          </w:pPr>
          <w:r w:rsidRPr="00FC030B">
            <w:t>pta</w:t>
          </w:r>
        </w:p>
      </w:docPartBody>
    </w:docPart>
    <w:docPart>
      <w:docPartPr>
        <w:name w:val="C7641B82E16A49AB89C7213BA99A0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01D19-C711-4B96-86C9-CE803872A531}"/>
      </w:docPartPr>
      <w:docPartBody>
        <w:p w:rsidR="005F608F" w:rsidRDefault="001137AA">
          <w:pPr>
            <w:pStyle w:val="C7641B82E16A49AB89C7213BA99A0B10"/>
          </w:pPr>
          <w:r w:rsidRPr="00FC030B">
            <w:t>Date:</w:t>
          </w:r>
        </w:p>
      </w:docPartBody>
    </w:docPart>
    <w:docPart>
      <w:docPartPr>
        <w:name w:val="C4B3506A6DA84A639F6E163FE0D08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7EA14-9AEE-4643-A198-C9DF4AEFFE1D}"/>
      </w:docPartPr>
      <w:docPartBody>
        <w:p w:rsidR="005F608F" w:rsidRDefault="001137AA">
          <w:pPr>
            <w:pStyle w:val="C4B3506A6DA84A639F6E163FE0D088CC"/>
          </w:pPr>
          <w:r w:rsidRPr="00FC030B">
            <w:t>Time:</w:t>
          </w:r>
        </w:p>
      </w:docPartBody>
    </w:docPart>
    <w:docPart>
      <w:docPartPr>
        <w:name w:val="0A93CA16D1E1472188E120ED56153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FEB03-4832-42B9-BD79-E9448E858A76}"/>
      </w:docPartPr>
      <w:docPartBody>
        <w:p w:rsidR="005F608F" w:rsidRDefault="001137AA">
          <w:pPr>
            <w:pStyle w:val="0A93CA16D1E1472188E120ED56153734"/>
          </w:pPr>
          <w:r w:rsidRPr="00FC030B">
            <w:t>Facilitator:</w:t>
          </w:r>
        </w:p>
      </w:docPartBody>
    </w:docPart>
    <w:docPart>
      <w:docPartPr>
        <w:name w:val="E10414935ADB4945A27D37253D9B1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45A16-2DDD-4902-A215-2FB7A3AD3DDD}"/>
      </w:docPartPr>
      <w:docPartBody>
        <w:p w:rsidR="005F608F" w:rsidRDefault="001137AA">
          <w:pPr>
            <w:pStyle w:val="E10414935ADB4945A27D37253D9B1A67"/>
          </w:pPr>
          <w:r w:rsidRPr="00FC030B">
            <w:t>9/8/23</w:t>
          </w:r>
        </w:p>
      </w:docPartBody>
    </w:docPart>
    <w:docPart>
      <w:docPartPr>
        <w:name w:val="1820F9555A3D48C492E4A6CBD7C6D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4E65B-6914-4C29-8680-FC0B7F933DCF}"/>
      </w:docPartPr>
      <w:docPartBody>
        <w:p w:rsidR="005F608F" w:rsidRDefault="001137AA">
          <w:pPr>
            <w:pStyle w:val="1820F9555A3D48C492E4A6CBD7C6D6C6"/>
          </w:pPr>
          <w:r w:rsidRPr="00FC030B">
            <w:t>6:00 PM</w:t>
          </w:r>
        </w:p>
      </w:docPartBody>
    </w:docPart>
    <w:docPart>
      <w:docPartPr>
        <w:name w:val="4E333BF7D1AA4D468A26887C77DED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2F6B0-FDBB-4C15-9862-0220778831C7}"/>
      </w:docPartPr>
      <w:docPartBody>
        <w:p w:rsidR="005F608F" w:rsidRDefault="001137AA">
          <w:pPr>
            <w:pStyle w:val="4E333BF7D1AA4D468A26887C77DED515"/>
          </w:pPr>
          <w:r w:rsidRPr="00FC030B">
            <w:t>Angelica Astrom</w:t>
          </w:r>
        </w:p>
      </w:docPartBody>
    </w:docPart>
    <w:docPart>
      <w:docPartPr>
        <w:name w:val="1FB568DDD5F9402DB4D80676B8953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CC28-AC87-4DC1-99E6-FED8827641EA}"/>
      </w:docPartPr>
      <w:docPartBody>
        <w:p w:rsidR="005F608F" w:rsidRDefault="001137AA">
          <w:pPr>
            <w:pStyle w:val="1FB568DDD5F9402DB4D80676B895307E"/>
          </w:pPr>
          <w:r w:rsidRPr="00FC030B">
            <w:t>Advisory committee</w:t>
          </w:r>
        </w:p>
      </w:docPartBody>
    </w:docPart>
    <w:docPart>
      <w:docPartPr>
        <w:name w:val="094DCAB4AD94451FB13360A12B054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E210F-AFE9-4F3C-88CE-148122FAF885}"/>
      </w:docPartPr>
      <w:docPartBody>
        <w:p w:rsidR="005F608F" w:rsidRDefault="001137AA">
          <w:pPr>
            <w:pStyle w:val="094DCAB4AD94451FB13360A12B0544E7"/>
          </w:pPr>
          <w:r w:rsidRPr="002C2E7D">
            <w:rPr>
              <w:rStyle w:val="Heading1Char"/>
              <w:b w:val="0"/>
              <w:caps w:val="0"/>
            </w:rPr>
            <w:t>Announcements</w:t>
          </w:r>
        </w:p>
      </w:docPartBody>
    </w:docPart>
    <w:docPart>
      <w:docPartPr>
        <w:name w:val="CCD1E4348BE3481688A5179FF5C2A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03351-0612-4B37-85F0-B9A846C35635}"/>
      </w:docPartPr>
      <w:docPartBody>
        <w:p w:rsidR="005F608F" w:rsidRDefault="001137AA">
          <w:pPr>
            <w:pStyle w:val="CCD1E4348BE3481688A5179FF5C2ADB1"/>
          </w:pPr>
          <w:r w:rsidRPr="00FC030B">
            <w:t>None</w:t>
          </w:r>
        </w:p>
      </w:docPartBody>
    </w:docPart>
    <w:docPart>
      <w:docPartPr>
        <w:name w:val="8779647D5A15415DA3D6C5E10AC3F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9E6A8-A053-450F-97ED-4DE284011792}"/>
      </w:docPartPr>
      <w:docPartBody>
        <w:p w:rsidR="005F608F" w:rsidRDefault="001137AA">
          <w:pPr>
            <w:pStyle w:val="8779647D5A15415DA3D6C5E10AC3FD59"/>
          </w:pPr>
          <w:r w:rsidRPr="00FC030B">
            <w:t>Next meeting</w:t>
          </w:r>
        </w:p>
      </w:docPartBody>
    </w:docPart>
    <w:docPart>
      <w:docPartPr>
        <w:name w:val="E8248EC1F822419C99EEFD67A1C56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963A1-8DF2-483E-8993-8A69F57571E7}"/>
      </w:docPartPr>
      <w:docPartBody>
        <w:p w:rsidR="005F608F" w:rsidRDefault="001137AA">
          <w:pPr>
            <w:pStyle w:val="E8248EC1F822419C99EEFD67A1C562E4"/>
          </w:pPr>
          <w:r w:rsidRPr="00FC030B">
            <w:t>13 October 2023</w:t>
          </w:r>
        </w:p>
      </w:docPartBody>
    </w:docPart>
    <w:docPart>
      <w:docPartPr>
        <w:name w:val="43943BF24C2D47DEAD0F786CE7B0B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32D2C-46BB-4B16-B695-2C14BE3B36B7}"/>
      </w:docPartPr>
      <w:docPartBody>
        <w:p w:rsidR="005F608F" w:rsidRDefault="001137AA">
          <w:pPr>
            <w:pStyle w:val="43943BF24C2D47DEAD0F786CE7B0B415"/>
          </w:pPr>
          <w:r w:rsidRPr="00FC030B">
            <w:t>6:00 p.m. in the cafeteria</w:t>
          </w:r>
        </w:p>
      </w:docPartBody>
    </w:docPart>
    <w:docPart>
      <w:docPartPr>
        <w:name w:val="C3FF17169722442B99387DA4276FC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2FE84-79A0-4256-8D0E-0FB209E7A809}"/>
      </w:docPartPr>
      <w:docPartBody>
        <w:p w:rsidR="005F608F" w:rsidRDefault="001137AA" w:rsidP="001137AA">
          <w:pPr>
            <w:pStyle w:val="C3FF17169722442B99387DA4276FC0FE"/>
          </w:pPr>
          <w:r w:rsidRPr="00FC030B">
            <w:t>In attendance</w:t>
          </w:r>
        </w:p>
      </w:docPartBody>
    </w:docPart>
    <w:docPart>
      <w:docPartPr>
        <w:name w:val="22556FE720D141C5A095BB915767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E40E3-AEB1-4C3E-9550-2B02505E364C}"/>
      </w:docPartPr>
      <w:docPartBody>
        <w:p w:rsidR="005F608F" w:rsidRDefault="001137AA" w:rsidP="001137AA">
          <w:pPr>
            <w:pStyle w:val="22556FE720D141C5A095BB9157674551"/>
          </w:pPr>
          <w:r w:rsidRPr="00FC030B">
            <w:t>Mira Karlsson, Angelica Astrom, August Bergqvist, Allan Mattsson, Ian Hansson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06720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AA"/>
    <w:rsid w:val="001137AA"/>
    <w:rsid w:val="00382DD4"/>
    <w:rsid w:val="005F608F"/>
    <w:rsid w:val="00990B23"/>
    <w:rsid w:val="009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E30310563747A485FA60460A591152">
    <w:name w:val="2AE30310563747A485FA60460A591152"/>
  </w:style>
  <w:style w:type="paragraph" w:customStyle="1" w:styleId="C7641B82E16A49AB89C7213BA99A0B10">
    <w:name w:val="C7641B82E16A49AB89C7213BA99A0B10"/>
  </w:style>
  <w:style w:type="paragraph" w:customStyle="1" w:styleId="C4B3506A6DA84A639F6E163FE0D088CC">
    <w:name w:val="C4B3506A6DA84A639F6E163FE0D088CC"/>
  </w:style>
  <w:style w:type="paragraph" w:customStyle="1" w:styleId="0A93CA16D1E1472188E120ED56153734">
    <w:name w:val="0A93CA16D1E1472188E120ED56153734"/>
  </w:style>
  <w:style w:type="paragraph" w:customStyle="1" w:styleId="E10414935ADB4945A27D37253D9B1A67">
    <w:name w:val="E10414935ADB4945A27D37253D9B1A67"/>
  </w:style>
  <w:style w:type="paragraph" w:customStyle="1" w:styleId="1820F9555A3D48C492E4A6CBD7C6D6C6">
    <w:name w:val="1820F9555A3D48C492E4A6CBD7C6D6C6"/>
  </w:style>
  <w:style w:type="paragraph" w:customStyle="1" w:styleId="4E333BF7D1AA4D468A26887C77DED515">
    <w:name w:val="4E333BF7D1AA4D468A26887C77DED515"/>
  </w:style>
  <w:style w:type="paragraph" w:customStyle="1" w:styleId="1FB568DDD5F9402DB4D80676B895307E">
    <w:name w:val="1FB568DDD5F9402DB4D80676B895307E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val="en-US" w:eastAsia="ja-JP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ind w:left="432" w:hanging="288"/>
      <w:contextualSpacing/>
    </w:pPr>
    <w:rPr>
      <w:rFonts w:cs="Times New Roman (Body CS)"/>
      <w:spacing w:val="6"/>
      <w:sz w:val="20"/>
      <w:szCs w:val="21"/>
      <w:lang w:val="en-US" w:eastAsia="ja-JP"/>
    </w:rPr>
  </w:style>
  <w:style w:type="paragraph" w:customStyle="1" w:styleId="094DCAB4AD94451FB13360A12B0544E7">
    <w:name w:val="094DCAB4AD94451FB13360A12B0544E7"/>
  </w:style>
  <w:style w:type="paragraph" w:customStyle="1" w:styleId="CCD1E4348BE3481688A5179FF5C2ADB1">
    <w:name w:val="CCD1E4348BE3481688A5179FF5C2ADB1"/>
  </w:style>
  <w:style w:type="paragraph" w:customStyle="1" w:styleId="8779647D5A15415DA3D6C5E10AC3FD59">
    <w:name w:val="8779647D5A15415DA3D6C5E10AC3FD59"/>
  </w:style>
  <w:style w:type="paragraph" w:customStyle="1" w:styleId="E8248EC1F822419C99EEFD67A1C562E4">
    <w:name w:val="E8248EC1F822419C99EEFD67A1C562E4"/>
  </w:style>
  <w:style w:type="paragraph" w:customStyle="1" w:styleId="43943BF24C2D47DEAD0F786CE7B0B415">
    <w:name w:val="43943BF24C2D47DEAD0F786CE7B0B415"/>
  </w:style>
  <w:style w:type="paragraph" w:customStyle="1" w:styleId="C3FF17169722442B99387DA4276FC0FE">
    <w:name w:val="C3FF17169722442B99387DA4276FC0FE"/>
    <w:rsid w:val="001137AA"/>
  </w:style>
  <w:style w:type="paragraph" w:customStyle="1" w:styleId="22556FE720D141C5A095BB9157674551">
    <w:name w:val="22556FE720D141C5A095BB9157674551"/>
    <w:rsid w:val="00113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C25FB-9871-440C-8F07-8E63D2C3DF5E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1561830-62B4-418D-8A83-E35A895B6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76BF5-7805-4F15-AD1C-BCD0C245416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DE5D8B8-35DC-4D2E-9164-68F032D3BAB7}">
  <ds:schemaRefs>
    <ds:schemaRef ds:uri="http://schemas.openxmlformats.org/officeDocument/2006/bibliography"/>
    <ds:schemaRef ds:uri="http://www.w3.org/2000/xmlns/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Educational%20meeting%20minutes.dotx</Template>
  <TotalTime>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2023-04-06T11:14:00Z</dcterms:created>
  <dcterms:modified xsi:type="dcterms:W3CDTF">2023-04-06T11:14:00Z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