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5040"/>
      </w:tblGrid>
      <w:tr w:rsidR="00FC030B" w14:paraId="4F1D1079" w14:textId="77777777" w:rsidTr="00FC030B">
        <w:trPr>
          <w:trHeight w:val="2970"/>
        </w:trPr>
        <w:tc>
          <w:tcPr>
            <w:tcW w:w="4320" w:type="dxa"/>
            <w:vAlign w:val="bottom"/>
          </w:tcPr>
          <w:p w14:paraId="372F0E84" w14:textId="34EB4682" w:rsidR="00FC030B" w:rsidRDefault="00A63E6F" w:rsidP="00FC030B">
            <w:pPr>
              <w:pStyle w:val="Title"/>
            </w:pPr>
            <w:r>
              <w:t>Client</w:t>
            </w:r>
            <w:r w:rsidR="00E9244F">
              <w:t xml:space="preserve"> </w:t>
            </w:r>
            <w:sdt>
              <w:sdtPr>
                <w:id w:val="-1771764096"/>
                <w:placeholder>
                  <w:docPart w:val="0283E28273514859B2C98041733CD279"/>
                </w:placeholder>
                <w15:appearance w15:val="hidden"/>
              </w:sdtPr>
              <w:sdtEndPr/>
              <w:sdtContent>
                <w:r w:rsidR="00E9244F">
                  <w:t>Meeting: minutes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234CA9DC" w14:textId="77777777" w:rsidR="00FC030B" w:rsidRDefault="00FC030B" w:rsidP="00FC030B">
            <w:pPr>
              <w:ind w:left="-384" w:right="-648"/>
            </w:pPr>
            <w:r>
              <w:rPr>
                <w:noProof/>
              </w:rPr>
              <w:drawing>
                <wp:inline distT="0" distB="0" distL="0" distR="0" wp14:anchorId="2B2B0406" wp14:editId="2C4619F2">
                  <wp:extent cx="3383280" cy="2270048"/>
                  <wp:effectExtent l="0" t="0" r="0" b="0"/>
                  <wp:docPr id="1966488892" name="Graphic 1966488892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Graphic 3" descr="Graphic illustration of team in a meeti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2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65EC8DCB" w14:textId="77777777" w:rsidTr="00FC030B">
        <w:tc>
          <w:tcPr>
            <w:tcW w:w="4320" w:type="dxa"/>
            <w:vAlign w:val="center"/>
          </w:tcPr>
          <w:p w14:paraId="290DCA99" w14:textId="77777777" w:rsidR="00FC030B" w:rsidRPr="008342D0" w:rsidRDefault="00344CE2" w:rsidP="002965C2">
            <w:pPr>
              <w:pStyle w:val="Subhead"/>
            </w:pPr>
            <w:sdt>
              <w:sdtPr>
                <w:id w:val="1057902306"/>
                <w:placeholder>
                  <w:docPart w:val="D3408C7088D2445FA7A4360AA281C17F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pta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/>
          </w:tcPr>
          <w:p w14:paraId="112224DB" w14:textId="77777777" w:rsidR="00FC030B" w:rsidRDefault="00FC030B" w:rsidP="002965C2">
            <w:pPr>
              <w:pStyle w:val="Subhead"/>
            </w:pPr>
          </w:p>
        </w:tc>
      </w:tr>
    </w:tbl>
    <w:p w14:paraId="3F089357" w14:textId="77777777" w:rsidR="007A4170" w:rsidRDefault="007A4170" w:rsidP="00AE44C5">
      <w:pPr>
        <w:pStyle w:val="Subhead"/>
        <w:rPr>
          <w:sz w:val="24"/>
          <w:szCs w:val="24"/>
        </w:rPr>
      </w:pPr>
    </w:p>
    <w:p w14:paraId="47094E57" w14:textId="77777777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335"/>
        <w:gridCol w:w="270"/>
        <w:gridCol w:w="2520"/>
        <w:gridCol w:w="270"/>
        <w:gridCol w:w="3955"/>
      </w:tblGrid>
      <w:tr w:rsidR="002D2055" w14:paraId="2DA8F59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4B0F425C" w14:textId="77777777" w:rsidR="00B265A1" w:rsidRDefault="00344CE2" w:rsidP="001311AF">
            <w:pPr>
              <w:pStyle w:val="Heading1"/>
            </w:pPr>
            <w:sdt>
              <w:sdtPr>
                <w:id w:val="593591499"/>
                <w:placeholder>
                  <w:docPart w:val="C6F125118E4646D39C2BA019CB4646AB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Date: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2371ACB3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5AFB0A5F" w14:textId="77777777" w:rsidR="00B265A1" w:rsidRDefault="00344CE2" w:rsidP="001311AF">
            <w:pPr>
              <w:pStyle w:val="Heading1"/>
            </w:pPr>
            <w:sdt>
              <w:sdtPr>
                <w:id w:val="-1555462998"/>
                <w:placeholder>
                  <w:docPart w:val="C2C95E0E62A7421B9F39E0966B061042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Time: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6BC9B2F4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33E32FAE" w14:textId="77777777" w:rsidR="00B265A1" w:rsidRDefault="00344CE2" w:rsidP="001311AF">
            <w:pPr>
              <w:pStyle w:val="Heading1"/>
            </w:pPr>
            <w:sdt>
              <w:sdtPr>
                <w:id w:val="481129102"/>
                <w:placeholder>
                  <w:docPart w:val="4688BFEE99A1429E83D0E8454F0B29AF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Facilitator:</w:t>
                </w:r>
              </w:sdtContent>
            </w:sdt>
            <w:r w:rsidR="00FC030B">
              <w:t xml:space="preserve"> </w:t>
            </w:r>
          </w:p>
        </w:tc>
      </w:tr>
      <w:tr w:rsidR="00B265A1" w14:paraId="04C683E5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45E15680" w14:textId="7969C37E" w:rsidR="00B265A1" w:rsidRDefault="00344CE2" w:rsidP="00FC030B">
            <w:sdt>
              <w:sdtPr>
                <w:id w:val="2040476020"/>
                <w:placeholder>
                  <w:docPart w:val="9161C36F502F4DFDA121F4C6A782CDEF"/>
                </w:placeholder>
                <w15:appearance w15:val="hidden"/>
              </w:sdtPr>
              <w:sdtEndPr/>
              <w:sdtContent>
                <w:r w:rsidR="00A63E6F">
                  <w:t>13/03/2023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70C04763" w14:textId="77777777" w:rsidR="00B265A1" w:rsidRDefault="00B265A1" w:rsidP="00FC030B"/>
        </w:tc>
        <w:tc>
          <w:tcPr>
            <w:tcW w:w="2520" w:type="dxa"/>
            <w:shd w:val="clear" w:color="auto" w:fill="auto"/>
          </w:tcPr>
          <w:p w14:paraId="1B7F8778" w14:textId="30D1526C" w:rsidR="00B265A1" w:rsidRDefault="00344CE2" w:rsidP="00FC030B">
            <w:sdt>
              <w:sdtPr>
                <w:id w:val="499696572"/>
                <w:placeholder>
                  <w:docPart w:val="FA9A6643CBCA42C6A8B98D22F982C945"/>
                </w:placeholder>
                <w15:appearance w15:val="hidden"/>
              </w:sdtPr>
              <w:sdtEndPr/>
              <w:sdtContent>
                <w:r w:rsidR="00DB6808">
                  <w:t>1:00 PM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67CCCA8" w14:textId="77777777" w:rsidR="00B265A1" w:rsidRDefault="00B265A1" w:rsidP="00FC030B"/>
        </w:tc>
        <w:tc>
          <w:tcPr>
            <w:tcW w:w="3955" w:type="dxa"/>
            <w:shd w:val="clear" w:color="auto" w:fill="auto"/>
          </w:tcPr>
          <w:p w14:paraId="7CC3F622" w14:textId="306C84C5" w:rsidR="00B265A1" w:rsidRDefault="00344CE2" w:rsidP="00FC030B">
            <w:sdt>
              <w:sdtPr>
                <w:id w:val="-1974899599"/>
                <w:placeholder>
                  <w:docPart w:val="B1678AC685F041DA9FA6685EBC13E4AD"/>
                </w:placeholder>
                <w15:appearance w15:val="hidden"/>
              </w:sdtPr>
              <w:sdtEndPr/>
              <w:sdtContent>
                <w:r w:rsidR="00DB6808">
                  <w:t>Modjadji Mphekwane</w:t>
                </w:r>
              </w:sdtContent>
            </w:sdt>
            <w:r w:rsidR="00FC030B">
              <w:t xml:space="preserve"> </w:t>
            </w:r>
          </w:p>
        </w:tc>
      </w:tr>
    </w:tbl>
    <w:p w14:paraId="4EBEA050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70"/>
      </w:tblGrid>
      <w:tr w:rsidR="0074776D" w:rsidRPr="00FC030B" w14:paraId="08677230" w14:textId="77777777" w:rsidTr="007636C1">
        <w:trPr>
          <w:trHeight w:val="494"/>
        </w:trPr>
        <w:tc>
          <w:tcPr>
            <w:tcW w:w="4495" w:type="dxa"/>
            <w:shd w:val="clear" w:color="auto" w:fill="E4F4EF" w:themeFill="accent2" w:themeFillTint="33"/>
          </w:tcPr>
          <w:p w14:paraId="0218F8C7" w14:textId="77777777" w:rsidR="0074776D" w:rsidRPr="00FC030B" w:rsidRDefault="00344CE2" w:rsidP="00FC030B">
            <w:pPr>
              <w:pStyle w:val="Heading1"/>
            </w:pPr>
            <w:sdt>
              <w:sdtPr>
                <w:id w:val="1203518312"/>
                <w:placeholder>
                  <w:docPart w:val="1DD2926B64AD42C5BB9E93259789A35B"/>
                </w:placeholder>
                <w:showingPlcHdr/>
                <w15:appearance w15:val="hidden"/>
              </w:sdtPr>
              <w:sdtEndPr/>
              <w:sdtContent>
                <w:r w:rsidR="0074776D" w:rsidRPr="00FC030B">
                  <w:t>In attendance</w:t>
                </w:r>
              </w:sdtContent>
            </w:sdt>
            <w:r w:rsidR="0074776D" w:rsidRP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130CAA5C" w14:textId="77777777" w:rsidR="0074776D" w:rsidRPr="00FC030B" w:rsidRDefault="0074776D" w:rsidP="00FC030B">
            <w:pPr>
              <w:pStyle w:val="Heading1"/>
            </w:pPr>
          </w:p>
        </w:tc>
      </w:tr>
      <w:tr w:rsidR="0074776D" w14:paraId="7417E0C9" w14:textId="77777777" w:rsidTr="007636C1">
        <w:trPr>
          <w:trHeight w:val="1080"/>
        </w:trPr>
        <w:tc>
          <w:tcPr>
            <w:tcW w:w="4495" w:type="dxa"/>
          </w:tcPr>
          <w:p w14:paraId="039452D0" w14:textId="3F479B8F" w:rsidR="0074776D" w:rsidRDefault="00344CE2" w:rsidP="0074776D">
            <w:sdt>
              <w:sdtPr>
                <w:id w:val="1239370840"/>
                <w:placeholder>
                  <w:docPart w:val="E88EE363FC9E4211AC9B61DC42E775B3"/>
                </w:placeholder>
                <w15:appearance w15:val="hidden"/>
              </w:sdtPr>
              <w:sdtEndPr/>
              <w:sdtContent>
                <w:r w:rsidR="0074776D">
                  <w:t>Reala Reddy, Kamogelo Kekae, Zandile Silayi, Zenzele Hlubi</w:t>
                </w:r>
              </w:sdtContent>
            </w:sdt>
            <w:r w:rsidR="0074776D">
              <w:t>, Richard Sims (client)</w:t>
            </w:r>
          </w:p>
        </w:tc>
        <w:tc>
          <w:tcPr>
            <w:tcW w:w="270" w:type="dxa"/>
            <w:shd w:val="clear" w:color="auto" w:fill="auto"/>
          </w:tcPr>
          <w:p w14:paraId="6C39B1F4" w14:textId="77777777" w:rsidR="0074776D" w:rsidRDefault="0074776D" w:rsidP="0074776D"/>
        </w:tc>
      </w:tr>
    </w:tbl>
    <w:p w14:paraId="531780DF" w14:textId="77777777" w:rsidR="004C6FFB" w:rsidRPr="00817AC0" w:rsidRDefault="004C6FFB" w:rsidP="00817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6ECB7F17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47B7BC9C" w14:textId="17629EB4" w:rsidR="00BF320D" w:rsidRDefault="0074776D" w:rsidP="00396499">
            <w:pPr>
              <w:pStyle w:val="Heading1"/>
            </w:pPr>
            <w:r>
              <w:t>Introduction</w:t>
            </w:r>
            <w:r w:rsidR="00184691">
              <w:t xml:space="preserve"> of team to client</w:t>
            </w:r>
          </w:p>
        </w:tc>
      </w:tr>
      <w:tr w:rsidR="00BF320D" w14:paraId="5B71EDA1" w14:textId="77777777" w:rsidTr="007A4170">
        <w:trPr>
          <w:trHeight w:val="1655"/>
        </w:trPr>
        <w:tc>
          <w:tcPr>
            <w:tcW w:w="9350" w:type="dxa"/>
          </w:tcPr>
          <w:p w14:paraId="0FD78E11" w14:textId="1C7D612A" w:rsidR="00BF320D" w:rsidRDefault="00184691" w:rsidP="00BF320D">
            <w:r>
              <w:t>The meeting was opened by the scrum master Modjadji</w:t>
            </w:r>
            <w:r w:rsidR="00D76CFC">
              <w:t xml:space="preserve">. </w:t>
            </w:r>
            <w:r w:rsidR="00890BB5">
              <w:t>The team was introduced to the client and the client introduced himself to the team.</w:t>
            </w:r>
          </w:p>
        </w:tc>
      </w:tr>
    </w:tbl>
    <w:p w14:paraId="3CB60FF5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1A5A20C0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2F8EF502" w14:textId="301527D9" w:rsidR="00BF320D" w:rsidRDefault="00344CE2" w:rsidP="007636C1">
            <w:pPr>
              <w:pStyle w:val="Heading1"/>
            </w:pPr>
            <w:sdt>
              <w:sdtPr>
                <w:id w:val="989757086"/>
                <w:placeholder>
                  <w:docPart w:val="695A1CD51CF543D9A7F790D06C70C79E"/>
                </w:placeholder>
                <w15:appearance w15:val="hidden"/>
              </w:sdtPr>
              <w:sdtEndPr/>
              <w:sdtContent>
                <w:r w:rsidR="00BB745A">
                  <w:t xml:space="preserve">Client introducing the </w:t>
                </w:r>
                <w:r w:rsidR="00FD57E5">
                  <w:t xml:space="preserve">project to the </w:t>
                </w:r>
                <w:r w:rsidR="002C5947">
                  <w:t>team</w:t>
                </w:r>
              </w:sdtContent>
            </w:sdt>
            <w:r w:rsidR="00FC030B">
              <w:t xml:space="preserve"> </w:t>
            </w:r>
          </w:p>
        </w:tc>
      </w:tr>
      <w:tr w:rsidR="00BF320D" w14:paraId="3CFB06AC" w14:textId="77777777" w:rsidTr="004A3A8F">
        <w:trPr>
          <w:trHeight w:val="2132"/>
        </w:trPr>
        <w:tc>
          <w:tcPr>
            <w:tcW w:w="9350" w:type="dxa"/>
          </w:tcPr>
          <w:p w14:paraId="5E77D8C6" w14:textId="77777777" w:rsidR="00BF320D" w:rsidRDefault="00385EE8" w:rsidP="00BF320D">
            <w:r>
              <w:t>The client introduced the project to the team. The following were mentioned:</w:t>
            </w:r>
          </w:p>
          <w:p w14:paraId="24F03A59" w14:textId="0684EC4B" w:rsidR="00385EE8" w:rsidRDefault="00385EE8" w:rsidP="00385EE8">
            <w:pPr>
              <w:pStyle w:val="ListParagraph"/>
              <w:numPr>
                <w:ilvl w:val="0"/>
                <w:numId w:val="5"/>
              </w:numPr>
            </w:pPr>
            <w:r>
              <w:t xml:space="preserve">The project is based on creating a Wits academy software </w:t>
            </w:r>
            <w:r w:rsidR="00DC1F1D">
              <w:t xml:space="preserve">for students and teachers </w:t>
            </w:r>
            <w:r w:rsidR="00B90FEB">
              <w:t>at</w:t>
            </w:r>
            <w:r w:rsidR="00DC1F1D">
              <w:t xml:space="preserve"> the university.</w:t>
            </w:r>
          </w:p>
          <w:p w14:paraId="159483E8" w14:textId="19E3C28B" w:rsidR="00DC1F1D" w:rsidRDefault="00DC1F1D" w:rsidP="00385EE8">
            <w:pPr>
              <w:pStyle w:val="ListParagraph"/>
              <w:numPr>
                <w:ilvl w:val="0"/>
                <w:numId w:val="5"/>
              </w:numPr>
            </w:pPr>
            <w:r>
              <w:t>The main purpose of the software is to</w:t>
            </w:r>
            <w:r w:rsidR="00EF293D">
              <w:t xml:space="preserve"> create an academic environment like Udemy</w:t>
            </w:r>
            <w:r w:rsidR="00A95B60">
              <w:t xml:space="preserve"> where teachers </w:t>
            </w:r>
            <w:r w:rsidR="00426A32">
              <w:t>can</w:t>
            </w:r>
            <w:r w:rsidR="00A95B60">
              <w:t xml:space="preserve"> interact and share academic resources to the students and vice versa.</w:t>
            </w:r>
          </w:p>
          <w:p w14:paraId="66031D09" w14:textId="3FB416FD" w:rsidR="00A95B60" w:rsidRDefault="00A95B60" w:rsidP="00B4674A">
            <w:pPr>
              <w:pStyle w:val="ListParagraph"/>
              <w:numPr>
                <w:ilvl w:val="0"/>
                <w:numId w:val="5"/>
              </w:numPr>
            </w:pPr>
            <w:r>
              <w:t>For the teacher:</w:t>
            </w:r>
          </w:p>
          <w:p w14:paraId="7AE2C784" w14:textId="0D6F85AB" w:rsidR="001226AF" w:rsidRDefault="001226AF" w:rsidP="001226AF">
            <w:pPr>
              <w:pStyle w:val="ListParagraph"/>
            </w:pPr>
            <w:r>
              <w:t>The user must be able to view and edit his/ her profile.</w:t>
            </w:r>
          </w:p>
          <w:p w14:paraId="32BBC599" w14:textId="44F59B56" w:rsidR="00FE1854" w:rsidRDefault="00FE1854" w:rsidP="00FE1854">
            <w:pPr>
              <w:pStyle w:val="ListParagraph"/>
            </w:pPr>
            <w:r>
              <w:t xml:space="preserve">The user must be able to create, edit, </w:t>
            </w:r>
            <w:r w:rsidR="00426A32">
              <w:t>archive,</w:t>
            </w:r>
            <w:r>
              <w:t xml:space="preserve"> and delete courses.</w:t>
            </w:r>
          </w:p>
          <w:p w14:paraId="53A5F8AD" w14:textId="77777777" w:rsidR="00FE1854" w:rsidRDefault="002E6FD8" w:rsidP="00FE1854">
            <w:pPr>
              <w:pStyle w:val="ListParagraph"/>
            </w:pPr>
            <w:r>
              <w:t>The user must be able to create formal assessments like quizzes on the academic platform.</w:t>
            </w:r>
          </w:p>
          <w:p w14:paraId="14F84AF6" w14:textId="77777777" w:rsidR="002E6FD8" w:rsidRDefault="002E6FD8" w:rsidP="00FE1854">
            <w:pPr>
              <w:pStyle w:val="ListParagraph"/>
            </w:pPr>
            <w:r>
              <w:t>The user must be able to share course resources to students by uploading lecture slides, notes, videos, etc.</w:t>
            </w:r>
          </w:p>
          <w:p w14:paraId="4187BD4D" w14:textId="77777777" w:rsidR="002E6FD8" w:rsidRDefault="00A01E6E" w:rsidP="00FE1854">
            <w:pPr>
              <w:pStyle w:val="ListParagraph"/>
            </w:pPr>
            <w:r>
              <w:t xml:space="preserve">The user must be able to receive feedback from students about </w:t>
            </w:r>
            <w:r w:rsidR="001B794F">
              <w:t>the ratings of the course.</w:t>
            </w:r>
          </w:p>
          <w:p w14:paraId="148F72D3" w14:textId="5E34BE86" w:rsidR="00845FD8" w:rsidRDefault="00845FD8" w:rsidP="00FE1854">
            <w:pPr>
              <w:pStyle w:val="ListParagraph"/>
            </w:pPr>
            <w:r>
              <w:t>The user must be able to assign tutors for his/ her course(s) and allow limited access for them on the course</w:t>
            </w:r>
            <w:r w:rsidR="00BA51D8">
              <w:t>(s) page(s).</w:t>
            </w:r>
          </w:p>
          <w:p w14:paraId="287E0B86" w14:textId="0A67BBD4" w:rsidR="00BA51D8" w:rsidRDefault="0043382A" w:rsidP="0043382A">
            <w:pPr>
              <w:pStyle w:val="ListParagraph"/>
              <w:numPr>
                <w:ilvl w:val="0"/>
                <w:numId w:val="5"/>
              </w:numPr>
            </w:pPr>
            <w:r>
              <w:t>For the student:</w:t>
            </w:r>
          </w:p>
          <w:p w14:paraId="489D6B2A" w14:textId="1EE50C39" w:rsidR="001226AF" w:rsidRDefault="001226AF" w:rsidP="001226AF">
            <w:pPr>
              <w:pStyle w:val="ListParagraph"/>
            </w:pPr>
            <w:r>
              <w:t>The user must be able to view and edit his/ her profile.</w:t>
            </w:r>
          </w:p>
          <w:p w14:paraId="2E1260C7" w14:textId="0A48B42C" w:rsidR="0043382A" w:rsidRDefault="0043382A" w:rsidP="0043382A">
            <w:pPr>
              <w:pStyle w:val="ListParagraph"/>
            </w:pPr>
            <w:r>
              <w:t>The user must be able to enroll and access the courses he/ she is enrolled to.</w:t>
            </w:r>
          </w:p>
          <w:p w14:paraId="2234A6FF" w14:textId="7966F24D" w:rsidR="0043382A" w:rsidRDefault="0043382A" w:rsidP="0043382A">
            <w:pPr>
              <w:pStyle w:val="ListParagraph"/>
            </w:pPr>
            <w:r>
              <w:t>The user must be able to view and download the contents uploaded by the teacher from the course(s) page.</w:t>
            </w:r>
          </w:p>
          <w:p w14:paraId="7D6A7931" w14:textId="68E9134D" w:rsidR="0043382A" w:rsidRDefault="0043382A" w:rsidP="0043382A">
            <w:pPr>
              <w:pStyle w:val="ListParagraph"/>
            </w:pPr>
            <w:r>
              <w:t>The user must be able to access, answer and submit all formal assessments like quizzes set by the teacher.</w:t>
            </w:r>
          </w:p>
          <w:p w14:paraId="50964D65" w14:textId="6C2726E9" w:rsidR="0043382A" w:rsidRDefault="0043382A" w:rsidP="0043382A">
            <w:pPr>
              <w:pStyle w:val="ListParagraph"/>
            </w:pPr>
            <w:r>
              <w:t xml:space="preserve">The user must be able to </w:t>
            </w:r>
            <w:r w:rsidR="001226AF">
              <w:t>submit</w:t>
            </w:r>
            <w:r>
              <w:t xml:space="preserve"> feedback </w:t>
            </w:r>
            <w:r w:rsidR="001226AF">
              <w:t>by rating the course.</w:t>
            </w:r>
          </w:p>
          <w:p w14:paraId="350CB51A" w14:textId="668070A2" w:rsidR="001226AF" w:rsidRDefault="001226AF" w:rsidP="001226AF">
            <w:pPr>
              <w:pStyle w:val="ListParagraph"/>
              <w:numPr>
                <w:ilvl w:val="0"/>
                <w:numId w:val="5"/>
              </w:numPr>
            </w:pPr>
            <w:r>
              <w:t>For tutors:</w:t>
            </w:r>
          </w:p>
          <w:p w14:paraId="686DF5EE" w14:textId="03EAB926" w:rsidR="001226AF" w:rsidRDefault="001226AF" w:rsidP="001226AF">
            <w:pPr>
              <w:pStyle w:val="ListParagraph"/>
            </w:pPr>
            <w:r>
              <w:t xml:space="preserve">The software requirements for the tutors will be discussed in future sprint meetings. </w:t>
            </w:r>
          </w:p>
          <w:p w14:paraId="0EA7231F" w14:textId="756DE8F8" w:rsidR="00BA51D8" w:rsidRDefault="00BA51D8" w:rsidP="00FE1854">
            <w:pPr>
              <w:pStyle w:val="ListParagraph"/>
            </w:pPr>
          </w:p>
        </w:tc>
      </w:tr>
    </w:tbl>
    <w:p w14:paraId="053BC6FC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:rsidRPr="002C2E7D" w14:paraId="711549C1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614D647F" w14:textId="5B385A16" w:rsidR="00BF320D" w:rsidRPr="002C2E7D" w:rsidRDefault="006960A0" w:rsidP="002C2E7D">
            <w:pPr>
              <w:pStyle w:val="Heading1"/>
            </w:pPr>
            <w:r>
              <w:t>Team’s discussion of the requirements with the client</w:t>
            </w:r>
          </w:p>
        </w:tc>
      </w:tr>
    </w:tbl>
    <w:p w14:paraId="3B3CED27" w14:textId="0F1075C5" w:rsidR="00BF320D" w:rsidRDefault="00931A37" w:rsidP="00BF320D">
      <w:r>
        <w:t>The team ask the following questions from the client to gain more understanding of the software requirements:</w:t>
      </w:r>
    </w:p>
    <w:p w14:paraId="0582AF55" w14:textId="1BAE7195" w:rsidR="00931A37" w:rsidRDefault="006409FD" w:rsidP="00931A37">
      <w:pPr>
        <w:pStyle w:val="ListParagraph"/>
        <w:numPr>
          <w:ilvl w:val="0"/>
          <w:numId w:val="4"/>
        </w:numPr>
      </w:pPr>
      <w:r>
        <w:t>What are the requirements for the first sprint?</w:t>
      </w:r>
    </w:p>
    <w:p w14:paraId="0E482684" w14:textId="242E74EF" w:rsidR="006409FD" w:rsidRDefault="006409FD" w:rsidP="006409FD">
      <w:pPr>
        <w:pStyle w:val="ListParagraph"/>
        <w:numPr>
          <w:ilvl w:val="1"/>
          <w:numId w:val="4"/>
        </w:numPr>
      </w:pPr>
      <w:r>
        <w:t xml:space="preserve">The team is required to build a registration, </w:t>
      </w:r>
      <w:r w:rsidR="00827B98">
        <w:t>login,</w:t>
      </w:r>
      <w:r>
        <w:t xml:space="preserve"> and home pages for the software.</w:t>
      </w:r>
    </w:p>
    <w:p w14:paraId="735D72AF" w14:textId="4D6E4451" w:rsidR="006409FD" w:rsidRDefault="006409FD" w:rsidP="006409FD">
      <w:pPr>
        <w:pStyle w:val="ListParagraph"/>
        <w:numPr>
          <w:ilvl w:val="0"/>
          <w:numId w:val="4"/>
        </w:numPr>
      </w:pPr>
      <w:r>
        <w:t>Who are the target customers for the software?</w:t>
      </w:r>
    </w:p>
    <w:p w14:paraId="1A3FC712" w14:textId="26CB1F38" w:rsidR="006409FD" w:rsidRDefault="006409FD" w:rsidP="006409FD">
      <w:pPr>
        <w:pStyle w:val="ListParagraph"/>
        <w:numPr>
          <w:ilvl w:val="1"/>
          <w:numId w:val="4"/>
        </w:numPr>
      </w:pPr>
      <w:r>
        <w:t xml:space="preserve">The software is for teachers, </w:t>
      </w:r>
      <w:r w:rsidR="00827B98">
        <w:t>students,</w:t>
      </w:r>
      <w:r>
        <w:t xml:space="preserve"> and tutors</w:t>
      </w:r>
      <w:r w:rsidR="009333FA">
        <w:t>.</w:t>
      </w:r>
    </w:p>
    <w:p w14:paraId="572720C0" w14:textId="294675D2" w:rsidR="00B06D7D" w:rsidRDefault="00B06D7D" w:rsidP="00B06D7D">
      <w:pPr>
        <w:pStyle w:val="ListParagraph"/>
        <w:numPr>
          <w:ilvl w:val="0"/>
          <w:numId w:val="4"/>
        </w:numPr>
      </w:pPr>
      <w:r>
        <w:t xml:space="preserve">What is the data that the user requires </w:t>
      </w:r>
      <w:r w:rsidR="00426A32">
        <w:t>to</w:t>
      </w:r>
      <w:r>
        <w:t xml:space="preserve"> register on the software?</w:t>
      </w:r>
    </w:p>
    <w:p w14:paraId="3B5DDC29" w14:textId="41C05C10" w:rsidR="00B06D7D" w:rsidRDefault="00252BC9" w:rsidP="00B06D7D">
      <w:pPr>
        <w:pStyle w:val="ListParagraph"/>
        <w:numPr>
          <w:ilvl w:val="1"/>
          <w:numId w:val="4"/>
        </w:numPr>
      </w:pPr>
      <w:r>
        <w:t xml:space="preserve">The team must be able to discuss what data is needed from the user </w:t>
      </w:r>
      <w:r w:rsidR="00426A32">
        <w:t>for</w:t>
      </w:r>
      <w:r>
        <w:t xml:space="preserve"> the user to log in and register into the software.</w:t>
      </w:r>
    </w:p>
    <w:p w14:paraId="66423E96" w14:textId="4865F2F0" w:rsidR="00252BC9" w:rsidRDefault="00695C52" w:rsidP="00252BC9">
      <w:pPr>
        <w:pStyle w:val="ListParagraph"/>
        <w:numPr>
          <w:ilvl w:val="0"/>
          <w:numId w:val="4"/>
        </w:numPr>
      </w:pPr>
      <w:r>
        <w:t xml:space="preserve">What are the features that the user must be able to use on the home page once he/ she has logged into the </w:t>
      </w:r>
      <w:r w:rsidR="00915793">
        <w:t>software system?</w:t>
      </w:r>
    </w:p>
    <w:p w14:paraId="0A25CB11" w14:textId="7B2075C9" w:rsidR="00915793" w:rsidRDefault="00915793" w:rsidP="00915793">
      <w:pPr>
        <w:pStyle w:val="ListParagraph"/>
        <w:numPr>
          <w:ilvl w:val="1"/>
          <w:numId w:val="4"/>
        </w:numPr>
      </w:pPr>
      <w:r>
        <w:t xml:space="preserve">The team </w:t>
      </w:r>
      <w:r w:rsidR="00426A32">
        <w:t>must</w:t>
      </w:r>
      <w:r>
        <w:t xml:space="preserve"> discuss on the features the user should be able to use or access on the students and teachers home page.</w:t>
      </w:r>
    </w:p>
    <w:p w14:paraId="73210345" w14:textId="68DC6D88" w:rsidR="00915793" w:rsidRDefault="00915793" w:rsidP="00915793">
      <w:pPr>
        <w:pStyle w:val="ListParagraph"/>
        <w:numPr>
          <w:ilvl w:val="0"/>
          <w:numId w:val="4"/>
        </w:numPr>
      </w:pPr>
      <w:r>
        <w:t>Must the team create a fully functional home page for this sprint?</w:t>
      </w:r>
    </w:p>
    <w:p w14:paraId="6B62E268" w14:textId="30172368" w:rsidR="00915793" w:rsidRDefault="00915793" w:rsidP="00915793">
      <w:pPr>
        <w:pStyle w:val="ListParagraph"/>
        <w:numPr>
          <w:ilvl w:val="1"/>
          <w:numId w:val="4"/>
        </w:numPr>
      </w:pPr>
      <w:r>
        <w:t xml:space="preserve">The </w:t>
      </w:r>
      <w:r w:rsidR="00A33C30">
        <w:t>home pages’ functionalities will be implemented in the next sprint.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6FBD" w:rsidRPr="002C2E7D" w14:paraId="065B1130" w14:textId="77777777" w:rsidTr="007636C1">
        <w:trPr>
          <w:trHeight w:val="485"/>
        </w:trPr>
        <w:tc>
          <w:tcPr>
            <w:tcW w:w="9350" w:type="dxa"/>
            <w:shd w:val="clear" w:color="auto" w:fill="E0E8F4" w:themeFill="accent6" w:themeFillTint="33"/>
          </w:tcPr>
          <w:p w14:paraId="2B62BF8B" w14:textId="77777777" w:rsidR="00386FBD" w:rsidRPr="002C2E7D" w:rsidRDefault="00344CE2" w:rsidP="002C2E7D">
            <w:pPr>
              <w:pStyle w:val="Heading1"/>
            </w:pPr>
            <w:sdt>
              <w:sdtPr>
                <w:alias w:val="Announcements:"/>
                <w:tag w:val="Announcements:"/>
                <w:id w:val="-183447911"/>
                <w:placeholder>
                  <w:docPart w:val="9D481CDAB4A44B4D98F238EE488EB9DC"/>
                </w:placeholder>
                <w:temporary/>
                <w:showingPlcHdr/>
                <w15:appearance w15:val="hidden"/>
              </w:sdtPr>
              <w:sdtEndPr/>
              <w:sdtContent>
                <w:r w:rsidR="00386FBD" w:rsidRPr="002C2E7D">
                  <w:rPr>
                    <w:rStyle w:val="Heading1Char"/>
                    <w:b/>
                    <w:caps/>
                  </w:rPr>
                  <w:t>Announcements</w:t>
                </w:r>
              </w:sdtContent>
            </w:sdt>
          </w:p>
        </w:tc>
      </w:tr>
      <w:tr w:rsidR="00386FBD" w14:paraId="4FBED39E" w14:textId="77777777" w:rsidTr="007636C1">
        <w:trPr>
          <w:trHeight w:val="854"/>
        </w:trPr>
        <w:tc>
          <w:tcPr>
            <w:tcW w:w="9350" w:type="dxa"/>
          </w:tcPr>
          <w:p w14:paraId="6EAF222C" w14:textId="7325357A" w:rsidR="00386FBD" w:rsidRDefault="00344CE2" w:rsidP="00BF320D">
            <w:sdt>
              <w:sdtPr>
                <w:id w:val="-1283110075"/>
                <w:placeholder>
                  <w:docPart w:val="69B3B979575C4428A27FDD40FB0C3E77"/>
                </w:placeholder>
                <w15:appearance w15:val="hidden"/>
              </w:sdtPr>
              <w:sdtEndPr/>
              <w:sdtContent>
                <w:r w:rsidR="004D056B">
                  <w:t>The team must meet up later in the evening that day to discuss the product backlog of the software solution given the software requirements from the client</w:t>
                </w:r>
                <w:r w:rsidR="00931A37">
                  <w:t>.</w:t>
                </w:r>
              </w:sdtContent>
            </w:sdt>
            <w:r w:rsidR="00FC030B">
              <w:t xml:space="preserve"> </w:t>
            </w:r>
          </w:p>
        </w:tc>
      </w:tr>
    </w:tbl>
    <w:p w14:paraId="66C921F2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9B9" w14:paraId="1C540DB4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4D28410A" w14:textId="77777777" w:rsidR="002A19B9" w:rsidRPr="002A19B9" w:rsidRDefault="00344CE2" w:rsidP="00D72850">
            <w:pPr>
              <w:pStyle w:val="Heading1"/>
            </w:pPr>
            <w:sdt>
              <w:sdtPr>
                <w:id w:val="1487199040"/>
                <w:placeholder>
                  <w:docPart w:val="8B9233588F9E423490B839E5054080F6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Next meeting</w:t>
                </w:r>
              </w:sdtContent>
            </w:sdt>
            <w:r w:rsidR="00FC030B">
              <w:t xml:space="preserve"> </w:t>
            </w:r>
          </w:p>
        </w:tc>
      </w:tr>
      <w:tr w:rsidR="00160B9A" w14:paraId="4C83B2D2" w14:textId="77777777" w:rsidTr="007636C1">
        <w:trPr>
          <w:trHeight w:val="1804"/>
        </w:trPr>
        <w:tc>
          <w:tcPr>
            <w:tcW w:w="9350" w:type="dxa"/>
          </w:tcPr>
          <w:p w14:paraId="5F9E6989" w14:textId="40924786" w:rsidR="00160B9A" w:rsidRPr="00CA6B4F" w:rsidRDefault="00344CE2" w:rsidP="002A19B9">
            <w:sdt>
              <w:sdtPr>
                <w:id w:val="-272163774"/>
                <w:placeholder>
                  <w:docPart w:val="1092617841A14E09B32C75AA29A2E45E"/>
                </w:placeholder>
                <w15:appearance w15:val="hidden"/>
              </w:sdtPr>
              <w:sdtEndPr/>
              <w:sdtContent>
                <w:r w:rsidR="006960A0">
                  <w:t>13 March 2023</w:t>
                </w:r>
              </w:sdtContent>
            </w:sdt>
            <w:r w:rsidR="00160B9A">
              <w:t xml:space="preserve">| </w:t>
            </w:r>
            <w:sdt>
              <w:sdtPr>
                <w:id w:val="1302346754"/>
                <w:placeholder>
                  <w:docPart w:val="35499817F7D64BD88CDC03605129215E"/>
                </w:placeholder>
                <w15:appearance w15:val="hidden"/>
              </w:sdtPr>
              <w:sdtEndPr/>
              <w:sdtContent>
                <w:r w:rsidR="007C51B8">
                  <w:t>8:00 PM on Microsoft’s Teams Meeting</w:t>
                </w:r>
              </w:sdtContent>
            </w:sdt>
          </w:p>
          <w:p w14:paraId="5B43A0FB" w14:textId="4A24B163" w:rsidR="00160B9A" w:rsidRDefault="0062340C" w:rsidP="00BF320D">
            <w:r>
              <w:t xml:space="preserve">Meeting was adjourned at </w:t>
            </w:r>
            <w:r w:rsidR="009C467E">
              <w:t>1:30 PM.</w:t>
            </w:r>
            <w:r w:rsidR="00FC030B">
              <w:t xml:space="preserve"> </w:t>
            </w:r>
          </w:p>
        </w:tc>
      </w:tr>
    </w:tbl>
    <w:p w14:paraId="737002DE" w14:textId="77777777" w:rsidR="00CA6B4F" w:rsidRPr="00CA6B4F" w:rsidRDefault="00CA6B4F" w:rsidP="00CA6B4F"/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D632" w14:textId="77777777" w:rsidR="00E9244F" w:rsidRDefault="00E9244F">
      <w:pPr>
        <w:spacing w:after="0" w:line="240" w:lineRule="auto"/>
      </w:pPr>
      <w:r>
        <w:separator/>
      </w:r>
    </w:p>
  </w:endnote>
  <w:endnote w:type="continuationSeparator" w:id="0">
    <w:p w14:paraId="6BF6AB51" w14:textId="77777777" w:rsidR="00E9244F" w:rsidRDefault="00E9244F">
      <w:pPr>
        <w:spacing w:after="0" w:line="240" w:lineRule="auto"/>
      </w:pPr>
      <w:r>
        <w:continuationSeparator/>
      </w:r>
    </w:p>
  </w:endnote>
  <w:endnote w:type="continuationNotice" w:id="1">
    <w:p w14:paraId="4E1EBA11" w14:textId="77777777" w:rsidR="00344CE2" w:rsidRDefault="00344C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227F" w14:textId="77777777" w:rsidR="00E9244F" w:rsidRDefault="00E9244F">
      <w:pPr>
        <w:spacing w:after="0" w:line="240" w:lineRule="auto"/>
      </w:pPr>
      <w:r>
        <w:separator/>
      </w:r>
    </w:p>
  </w:footnote>
  <w:footnote w:type="continuationSeparator" w:id="0">
    <w:p w14:paraId="2C922123" w14:textId="77777777" w:rsidR="00E9244F" w:rsidRDefault="00E9244F">
      <w:pPr>
        <w:spacing w:after="0" w:line="240" w:lineRule="auto"/>
      </w:pPr>
      <w:r>
        <w:continuationSeparator/>
      </w:r>
    </w:p>
  </w:footnote>
  <w:footnote w:type="continuationNotice" w:id="1">
    <w:p w14:paraId="465D1C04" w14:textId="77777777" w:rsidR="00344CE2" w:rsidRDefault="00344CE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4F6E25"/>
    <w:multiLevelType w:val="hybridMultilevel"/>
    <w:tmpl w:val="1BB2D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3F4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3"/>
  </w:num>
  <w:num w:numId="3" w16cid:durableId="922295057">
    <w:abstractNumId w:val="4"/>
  </w:num>
  <w:num w:numId="4" w16cid:durableId="974408125">
    <w:abstractNumId w:val="2"/>
  </w:num>
  <w:num w:numId="5" w16cid:durableId="196688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4F"/>
    <w:rsid w:val="0001495E"/>
    <w:rsid w:val="0001626D"/>
    <w:rsid w:val="00035454"/>
    <w:rsid w:val="00050B4F"/>
    <w:rsid w:val="000A3808"/>
    <w:rsid w:val="001226AF"/>
    <w:rsid w:val="001311AF"/>
    <w:rsid w:val="001353A1"/>
    <w:rsid w:val="00137D93"/>
    <w:rsid w:val="00153481"/>
    <w:rsid w:val="00160B9A"/>
    <w:rsid w:val="00184691"/>
    <w:rsid w:val="001B794F"/>
    <w:rsid w:val="00225593"/>
    <w:rsid w:val="00252BC9"/>
    <w:rsid w:val="002965C2"/>
    <w:rsid w:val="002A19B9"/>
    <w:rsid w:val="002C2E7D"/>
    <w:rsid w:val="002C5947"/>
    <w:rsid w:val="002D2055"/>
    <w:rsid w:val="002E0B9C"/>
    <w:rsid w:val="002E6287"/>
    <w:rsid w:val="002E628A"/>
    <w:rsid w:val="002E6FD8"/>
    <w:rsid w:val="00303AE1"/>
    <w:rsid w:val="00344CE2"/>
    <w:rsid w:val="00385EE8"/>
    <w:rsid w:val="00386FBD"/>
    <w:rsid w:val="003949BD"/>
    <w:rsid w:val="00396499"/>
    <w:rsid w:val="003D4CF3"/>
    <w:rsid w:val="003E7E82"/>
    <w:rsid w:val="00412D1F"/>
    <w:rsid w:val="00423C89"/>
    <w:rsid w:val="00426A32"/>
    <w:rsid w:val="0043382A"/>
    <w:rsid w:val="00443541"/>
    <w:rsid w:val="004A3A8F"/>
    <w:rsid w:val="004A441F"/>
    <w:rsid w:val="004B3501"/>
    <w:rsid w:val="004C6FFB"/>
    <w:rsid w:val="004D056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2340C"/>
    <w:rsid w:val="00637062"/>
    <w:rsid w:val="006409FD"/>
    <w:rsid w:val="006838F5"/>
    <w:rsid w:val="00695C52"/>
    <w:rsid w:val="006960A0"/>
    <w:rsid w:val="006B7784"/>
    <w:rsid w:val="006C7516"/>
    <w:rsid w:val="006D7798"/>
    <w:rsid w:val="006E64FB"/>
    <w:rsid w:val="006F0866"/>
    <w:rsid w:val="006F16F0"/>
    <w:rsid w:val="007154D4"/>
    <w:rsid w:val="00722525"/>
    <w:rsid w:val="0074776D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C014D"/>
    <w:rsid w:val="007C51B8"/>
    <w:rsid w:val="008013C4"/>
    <w:rsid w:val="00817AC0"/>
    <w:rsid w:val="00827B98"/>
    <w:rsid w:val="008342D0"/>
    <w:rsid w:val="00845FD8"/>
    <w:rsid w:val="00867F32"/>
    <w:rsid w:val="00890BB5"/>
    <w:rsid w:val="008C57A3"/>
    <w:rsid w:val="00915793"/>
    <w:rsid w:val="00931A37"/>
    <w:rsid w:val="009333FA"/>
    <w:rsid w:val="009C176C"/>
    <w:rsid w:val="009C467E"/>
    <w:rsid w:val="00A01E6E"/>
    <w:rsid w:val="00A065F0"/>
    <w:rsid w:val="00A33C30"/>
    <w:rsid w:val="00A448C1"/>
    <w:rsid w:val="00A44DD7"/>
    <w:rsid w:val="00A56976"/>
    <w:rsid w:val="00A63E6F"/>
    <w:rsid w:val="00A63EFD"/>
    <w:rsid w:val="00A643F6"/>
    <w:rsid w:val="00A805EA"/>
    <w:rsid w:val="00A95B60"/>
    <w:rsid w:val="00AA7AA0"/>
    <w:rsid w:val="00AB4981"/>
    <w:rsid w:val="00AD20E5"/>
    <w:rsid w:val="00AE44C5"/>
    <w:rsid w:val="00B06D7D"/>
    <w:rsid w:val="00B265A1"/>
    <w:rsid w:val="00B43495"/>
    <w:rsid w:val="00B4674A"/>
    <w:rsid w:val="00B63A6F"/>
    <w:rsid w:val="00B70211"/>
    <w:rsid w:val="00B90FEB"/>
    <w:rsid w:val="00BA2AFE"/>
    <w:rsid w:val="00BA51D8"/>
    <w:rsid w:val="00BB745A"/>
    <w:rsid w:val="00BF320D"/>
    <w:rsid w:val="00C20B2D"/>
    <w:rsid w:val="00C61249"/>
    <w:rsid w:val="00C61E68"/>
    <w:rsid w:val="00C849F5"/>
    <w:rsid w:val="00CA6B4F"/>
    <w:rsid w:val="00CE7F8F"/>
    <w:rsid w:val="00D04142"/>
    <w:rsid w:val="00D076CD"/>
    <w:rsid w:val="00D2602B"/>
    <w:rsid w:val="00D2721F"/>
    <w:rsid w:val="00D339D0"/>
    <w:rsid w:val="00D53517"/>
    <w:rsid w:val="00D55E9B"/>
    <w:rsid w:val="00D610F8"/>
    <w:rsid w:val="00D72850"/>
    <w:rsid w:val="00D76CFC"/>
    <w:rsid w:val="00DA4A43"/>
    <w:rsid w:val="00DA5BEB"/>
    <w:rsid w:val="00DB6808"/>
    <w:rsid w:val="00DC1F1D"/>
    <w:rsid w:val="00DD1852"/>
    <w:rsid w:val="00DE395C"/>
    <w:rsid w:val="00E20D02"/>
    <w:rsid w:val="00E2411A"/>
    <w:rsid w:val="00E37225"/>
    <w:rsid w:val="00E51439"/>
    <w:rsid w:val="00E51F62"/>
    <w:rsid w:val="00E9244F"/>
    <w:rsid w:val="00ED38D0"/>
    <w:rsid w:val="00EE36C0"/>
    <w:rsid w:val="00EE4F05"/>
    <w:rsid w:val="00EF293D"/>
    <w:rsid w:val="00EF36A5"/>
    <w:rsid w:val="00F615E4"/>
    <w:rsid w:val="00F974B7"/>
    <w:rsid w:val="00FB17DC"/>
    <w:rsid w:val="00FC030B"/>
    <w:rsid w:val="00FD57E5"/>
    <w:rsid w:val="00FE1854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9AAC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  <w:style w:type="paragraph" w:styleId="ListParagraph">
    <w:name w:val="List Paragraph"/>
    <w:basedOn w:val="Normal"/>
    <w:uiPriority w:val="34"/>
    <w:unhideWhenUsed/>
    <w:qFormat/>
    <w:rsid w:val="0093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sv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mp\AppData\Roaming\Microsoft\Templates\Educational%20meeting%20minute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83E28273514859B2C98041733CD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BEF45-2A48-4A27-AE4C-F67B705A73E6}"/>
      </w:docPartPr>
      <w:docPartBody>
        <w:p w:rsidR="0056076F" w:rsidRDefault="009F23CE">
          <w:pPr>
            <w:pStyle w:val="0283E28273514859B2C98041733CD279"/>
          </w:pPr>
          <w:r w:rsidRPr="00FC030B">
            <w:t>Meeting minutes</w:t>
          </w:r>
        </w:p>
      </w:docPartBody>
    </w:docPart>
    <w:docPart>
      <w:docPartPr>
        <w:name w:val="D3408C7088D2445FA7A4360AA281C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AFE3-DF74-4991-9628-33F4B33904BD}"/>
      </w:docPartPr>
      <w:docPartBody>
        <w:p w:rsidR="0056076F" w:rsidRDefault="009F23CE">
          <w:pPr>
            <w:pStyle w:val="D3408C7088D2445FA7A4360AA281C17F"/>
          </w:pPr>
          <w:r w:rsidRPr="00FC030B">
            <w:t>pta</w:t>
          </w:r>
        </w:p>
      </w:docPartBody>
    </w:docPart>
    <w:docPart>
      <w:docPartPr>
        <w:name w:val="C6F125118E4646D39C2BA019CB46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1A7CD-1C8D-4523-99F1-AC1A6170D417}"/>
      </w:docPartPr>
      <w:docPartBody>
        <w:p w:rsidR="0056076F" w:rsidRDefault="009F23CE">
          <w:pPr>
            <w:pStyle w:val="C6F125118E4646D39C2BA019CB4646AB"/>
          </w:pPr>
          <w:r w:rsidRPr="00FC030B">
            <w:t>Date:</w:t>
          </w:r>
        </w:p>
      </w:docPartBody>
    </w:docPart>
    <w:docPart>
      <w:docPartPr>
        <w:name w:val="C2C95E0E62A7421B9F39E0966B06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18C23-D140-4AAF-9367-A4542B9741A1}"/>
      </w:docPartPr>
      <w:docPartBody>
        <w:p w:rsidR="0056076F" w:rsidRDefault="009F23CE">
          <w:pPr>
            <w:pStyle w:val="C2C95E0E62A7421B9F39E0966B061042"/>
          </w:pPr>
          <w:r w:rsidRPr="00FC030B">
            <w:t>Time:</w:t>
          </w:r>
        </w:p>
      </w:docPartBody>
    </w:docPart>
    <w:docPart>
      <w:docPartPr>
        <w:name w:val="4688BFEE99A1429E83D0E8454F0B2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BE38-ABDE-4B0F-BBC1-B4E305B8EE9E}"/>
      </w:docPartPr>
      <w:docPartBody>
        <w:p w:rsidR="0056076F" w:rsidRDefault="009F23CE">
          <w:pPr>
            <w:pStyle w:val="4688BFEE99A1429E83D0E8454F0B29AF"/>
          </w:pPr>
          <w:r w:rsidRPr="00FC030B">
            <w:t>Facilitator:</w:t>
          </w:r>
        </w:p>
      </w:docPartBody>
    </w:docPart>
    <w:docPart>
      <w:docPartPr>
        <w:name w:val="9161C36F502F4DFDA121F4C6A782C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C72DE-7ACA-4EF3-815A-8E76BF686922}"/>
      </w:docPartPr>
      <w:docPartBody>
        <w:p w:rsidR="0056076F" w:rsidRDefault="009F23CE">
          <w:pPr>
            <w:pStyle w:val="9161C36F502F4DFDA121F4C6A782CDEF"/>
          </w:pPr>
          <w:r w:rsidRPr="00FC030B">
            <w:t>9/8/23</w:t>
          </w:r>
        </w:p>
      </w:docPartBody>
    </w:docPart>
    <w:docPart>
      <w:docPartPr>
        <w:name w:val="FA9A6643CBCA42C6A8B98D22F982C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6812-0903-4259-B23B-488BB4FBE87B}"/>
      </w:docPartPr>
      <w:docPartBody>
        <w:p w:rsidR="0056076F" w:rsidRDefault="009F23CE">
          <w:pPr>
            <w:pStyle w:val="FA9A6643CBCA42C6A8B98D22F982C945"/>
          </w:pPr>
          <w:r w:rsidRPr="00FC030B">
            <w:t>6:00 PM</w:t>
          </w:r>
        </w:p>
      </w:docPartBody>
    </w:docPart>
    <w:docPart>
      <w:docPartPr>
        <w:name w:val="B1678AC685F041DA9FA6685EBC13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C4AB1-7226-4367-BF26-FF7D3FBAE0F3}"/>
      </w:docPartPr>
      <w:docPartBody>
        <w:p w:rsidR="0056076F" w:rsidRDefault="009F23CE">
          <w:pPr>
            <w:pStyle w:val="B1678AC685F041DA9FA6685EBC13E4AD"/>
          </w:pPr>
          <w:r w:rsidRPr="00FC030B">
            <w:t>Angelica Astrom</w:t>
          </w:r>
        </w:p>
      </w:docPartBody>
    </w:docPart>
    <w:docPart>
      <w:docPartPr>
        <w:name w:val="695A1CD51CF543D9A7F790D06C70C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D3DC-7692-4922-9D84-6CCA47C0BBF7}"/>
      </w:docPartPr>
      <w:docPartBody>
        <w:p w:rsidR="0056076F" w:rsidRDefault="009F23CE">
          <w:pPr>
            <w:pStyle w:val="695A1CD51CF543D9A7F790D06C70C79E"/>
          </w:pPr>
          <w:r w:rsidRPr="00FC030B">
            <w:t>Advisory committee</w:t>
          </w:r>
        </w:p>
      </w:docPartBody>
    </w:docPart>
    <w:docPart>
      <w:docPartPr>
        <w:name w:val="9D481CDAB4A44B4D98F238EE488E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5921B-B675-416A-BABE-C4EEC0E26F49}"/>
      </w:docPartPr>
      <w:docPartBody>
        <w:p w:rsidR="0056076F" w:rsidRDefault="009F23CE">
          <w:pPr>
            <w:pStyle w:val="9D481CDAB4A44B4D98F238EE488EB9DC"/>
          </w:pPr>
          <w:r w:rsidRPr="002C2E7D">
            <w:rPr>
              <w:rStyle w:val="Heading1Char"/>
              <w:b w:val="0"/>
              <w:caps w:val="0"/>
            </w:rPr>
            <w:t>Announcements</w:t>
          </w:r>
        </w:p>
      </w:docPartBody>
    </w:docPart>
    <w:docPart>
      <w:docPartPr>
        <w:name w:val="69B3B979575C4428A27FDD40FB0C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8CA2A-87E9-4F29-B658-3FD0637EB8DB}"/>
      </w:docPartPr>
      <w:docPartBody>
        <w:p w:rsidR="0056076F" w:rsidRDefault="009F23CE">
          <w:pPr>
            <w:pStyle w:val="69B3B979575C4428A27FDD40FB0C3E77"/>
          </w:pPr>
          <w:r w:rsidRPr="00FC030B">
            <w:t>None</w:t>
          </w:r>
        </w:p>
      </w:docPartBody>
    </w:docPart>
    <w:docPart>
      <w:docPartPr>
        <w:name w:val="8B9233588F9E423490B839E50540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87E8A-5623-4544-9731-8D46A835521B}"/>
      </w:docPartPr>
      <w:docPartBody>
        <w:p w:rsidR="0056076F" w:rsidRDefault="009F23CE">
          <w:pPr>
            <w:pStyle w:val="8B9233588F9E423490B839E5054080F6"/>
          </w:pPr>
          <w:r w:rsidRPr="00FC030B">
            <w:t>Next meeting</w:t>
          </w:r>
        </w:p>
      </w:docPartBody>
    </w:docPart>
    <w:docPart>
      <w:docPartPr>
        <w:name w:val="1092617841A14E09B32C75AA29A2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0A508-A2B5-43CC-AA9F-5E8852CE3B0D}"/>
      </w:docPartPr>
      <w:docPartBody>
        <w:p w:rsidR="0056076F" w:rsidRDefault="009F23CE">
          <w:pPr>
            <w:pStyle w:val="1092617841A14E09B32C75AA29A2E45E"/>
          </w:pPr>
          <w:r w:rsidRPr="00FC030B">
            <w:t>13 October 2023</w:t>
          </w:r>
        </w:p>
      </w:docPartBody>
    </w:docPart>
    <w:docPart>
      <w:docPartPr>
        <w:name w:val="35499817F7D64BD88CDC03605129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9F05B-2628-4183-8ADE-B1AFDC6300E1}"/>
      </w:docPartPr>
      <w:docPartBody>
        <w:p w:rsidR="0056076F" w:rsidRDefault="009F23CE">
          <w:pPr>
            <w:pStyle w:val="35499817F7D64BD88CDC03605129215E"/>
          </w:pPr>
          <w:r w:rsidRPr="00FC030B">
            <w:t>6:00 p.m. in the cafeteria</w:t>
          </w:r>
        </w:p>
      </w:docPartBody>
    </w:docPart>
    <w:docPart>
      <w:docPartPr>
        <w:name w:val="1DD2926B64AD42C5BB9E93259789A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13ABA-9C2F-474C-AB51-CB6FD38469AF}"/>
      </w:docPartPr>
      <w:docPartBody>
        <w:p w:rsidR="0056076F" w:rsidRDefault="009F23CE" w:rsidP="009F23CE">
          <w:pPr>
            <w:pStyle w:val="1DD2926B64AD42C5BB9E93259789A35B"/>
          </w:pPr>
          <w:r w:rsidRPr="00FC030B">
            <w:t>In attendance</w:t>
          </w:r>
        </w:p>
      </w:docPartBody>
    </w:docPart>
    <w:docPart>
      <w:docPartPr>
        <w:name w:val="E88EE363FC9E4211AC9B61DC42E77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1CD52-C094-444E-A8B9-B65711B38531}"/>
      </w:docPartPr>
      <w:docPartBody>
        <w:p w:rsidR="0056076F" w:rsidRDefault="009F23CE" w:rsidP="009F23CE">
          <w:pPr>
            <w:pStyle w:val="E88EE363FC9E4211AC9B61DC42E775B3"/>
          </w:pPr>
          <w:r w:rsidRPr="00FC030B">
            <w:t>Mira Karlsson, Angelica Astrom, August Bergqvist, Allan Mattsson, Ian Hansson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8046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CE"/>
    <w:rsid w:val="0056076F"/>
    <w:rsid w:val="009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3E28273514859B2C98041733CD279">
    <w:name w:val="0283E28273514859B2C98041733CD279"/>
  </w:style>
  <w:style w:type="paragraph" w:customStyle="1" w:styleId="D3408C7088D2445FA7A4360AA281C17F">
    <w:name w:val="D3408C7088D2445FA7A4360AA281C17F"/>
  </w:style>
  <w:style w:type="paragraph" w:customStyle="1" w:styleId="C6F125118E4646D39C2BA019CB4646AB">
    <w:name w:val="C6F125118E4646D39C2BA019CB4646AB"/>
  </w:style>
  <w:style w:type="paragraph" w:customStyle="1" w:styleId="C2C95E0E62A7421B9F39E0966B061042">
    <w:name w:val="C2C95E0E62A7421B9F39E0966B061042"/>
  </w:style>
  <w:style w:type="paragraph" w:customStyle="1" w:styleId="4688BFEE99A1429E83D0E8454F0B29AF">
    <w:name w:val="4688BFEE99A1429E83D0E8454F0B29AF"/>
  </w:style>
  <w:style w:type="paragraph" w:customStyle="1" w:styleId="9161C36F502F4DFDA121F4C6A782CDEF">
    <w:name w:val="9161C36F502F4DFDA121F4C6A782CDEF"/>
  </w:style>
  <w:style w:type="paragraph" w:customStyle="1" w:styleId="FA9A6643CBCA42C6A8B98D22F982C945">
    <w:name w:val="FA9A6643CBCA42C6A8B98D22F982C945"/>
  </w:style>
  <w:style w:type="paragraph" w:customStyle="1" w:styleId="B1678AC685F041DA9FA6685EBC13E4AD">
    <w:name w:val="B1678AC685F041DA9FA6685EBC13E4AD"/>
  </w:style>
  <w:style w:type="paragraph" w:customStyle="1" w:styleId="695A1CD51CF543D9A7F790D06C70C79E">
    <w:name w:val="695A1CD51CF543D9A7F790D06C70C79E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sz w:val="20"/>
      <w:szCs w:val="21"/>
      <w:lang w:val="en-US" w:eastAsia="ja-JP"/>
    </w:rPr>
  </w:style>
  <w:style w:type="paragraph" w:customStyle="1" w:styleId="9D481CDAB4A44B4D98F238EE488EB9DC">
    <w:name w:val="9D481CDAB4A44B4D98F238EE488EB9DC"/>
  </w:style>
  <w:style w:type="paragraph" w:customStyle="1" w:styleId="69B3B979575C4428A27FDD40FB0C3E77">
    <w:name w:val="69B3B979575C4428A27FDD40FB0C3E77"/>
  </w:style>
  <w:style w:type="paragraph" w:customStyle="1" w:styleId="8B9233588F9E423490B839E5054080F6">
    <w:name w:val="8B9233588F9E423490B839E5054080F6"/>
  </w:style>
  <w:style w:type="paragraph" w:customStyle="1" w:styleId="1092617841A14E09B32C75AA29A2E45E">
    <w:name w:val="1092617841A14E09B32C75AA29A2E45E"/>
  </w:style>
  <w:style w:type="paragraph" w:customStyle="1" w:styleId="35499817F7D64BD88CDC03605129215E">
    <w:name w:val="35499817F7D64BD88CDC03605129215E"/>
  </w:style>
  <w:style w:type="paragraph" w:customStyle="1" w:styleId="1DD2926B64AD42C5BB9E93259789A35B">
    <w:name w:val="1DD2926B64AD42C5BB9E93259789A35B"/>
    <w:rsid w:val="009F23CE"/>
  </w:style>
  <w:style w:type="paragraph" w:customStyle="1" w:styleId="E88EE363FC9E4211AC9B61DC42E775B3">
    <w:name w:val="E88EE363FC9E4211AC9B61DC42E775B3"/>
    <w:rsid w:val="009F2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2023-04-06T11:13:00Z</dcterms:created>
  <dcterms:modified xsi:type="dcterms:W3CDTF">2023-04-06T11:13:00Z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