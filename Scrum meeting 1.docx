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5" Type="http://schemas.microsoft.com/office/2020/02/relationships/classificationlabels" Target="docMetadata/LabelInfo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5040"/>
      </w:tblGrid>
      <w:tr w:rsidR="00FC030B" w14:paraId="1FCE6439" w14:textId="77777777" w:rsidTr="00FC030B">
        <w:trPr>
          <w:trHeight w:val="2970"/>
        </w:trPr>
        <w:tc>
          <w:tcPr>
            <w:tcW w:w="4320" w:type="dxa"/>
            <w:vAlign w:val="bottom"/>
          </w:tcPr>
          <w:p w14:paraId="1FD1DD42" w14:textId="42BE1CC5" w:rsidR="00FC030B" w:rsidRDefault="00903FDE" w:rsidP="00FC030B">
            <w:pPr>
              <w:pStyle w:val="Title"/>
            </w:pPr>
            <w:r>
              <w:t>Scrum meeting one: Minutes</w:t>
            </w:r>
            <w:r w:rsidR="00FC030B">
              <w:t xml:space="preserve"> </w:t>
            </w:r>
          </w:p>
        </w:tc>
        <w:tc>
          <w:tcPr>
            <w:tcW w:w="5040" w:type="dxa"/>
            <w:vMerge w:val="restart"/>
          </w:tcPr>
          <w:p w14:paraId="5121FC06" w14:textId="77777777" w:rsidR="00FC030B" w:rsidRDefault="00FC030B" w:rsidP="00FC030B">
            <w:pPr>
              <w:ind w:left="-384" w:right="-648"/>
            </w:pPr>
            <w:r>
              <w:rPr>
                <w:noProof/>
              </w:rPr>
              <w:drawing>
                <wp:inline distT="0" distB="0" distL="0" distR="0" wp14:anchorId="372506D9" wp14:editId="228473F2">
                  <wp:extent cx="3383280" cy="2270048"/>
                  <wp:effectExtent l="0" t="0" r="0" b="0"/>
                  <wp:docPr id="1966488892" name="Graphic 3" descr="Graphic illustration of team in a mee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488892" name="Graphic 3" descr="Graphic illustration of team in a meeti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22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30B" w14:paraId="2E00D131" w14:textId="77777777" w:rsidTr="00FC030B">
        <w:tc>
          <w:tcPr>
            <w:tcW w:w="4320" w:type="dxa"/>
            <w:vAlign w:val="center"/>
          </w:tcPr>
          <w:p w14:paraId="4BE7A3B7" w14:textId="77777777" w:rsidR="00FC030B" w:rsidRPr="008342D0" w:rsidRDefault="006B1F44" w:rsidP="002965C2">
            <w:pPr>
              <w:pStyle w:val="Subhead"/>
            </w:pPr>
            <w:sdt>
              <w:sdtPr>
                <w:id w:val="1057902306"/>
                <w:placeholder>
                  <w:docPart w:val="04C4CD148F624B5FA99DD373E4AA32BE"/>
                </w:placeholder>
                <w:showingPlcHdr/>
                <w15:appearance w15:val="hidden"/>
              </w:sdtPr>
              <w:sdtEndPr/>
              <w:sdtContent>
                <w:r w:rsidR="00FC030B" w:rsidRPr="00FC030B">
                  <w:t>pta</w:t>
                </w:r>
              </w:sdtContent>
            </w:sdt>
            <w:r w:rsidR="00FC030B">
              <w:t xml:space="preserve"> </w:t>
            </w:r>
          </w:p>
        </w:tc>
        <w:tc>
          <w:tcPr>
            <w:tcW w:w="5040" w:type="dxa"/>
            <w:vMerge/>
          </w:tcPr>
          <w:p w14:paraId="1080887D" w14:textId="77777777" w:rsidR="00FC030B" w:rsidRDefault="00FC030B" w:rsidP="002965C2">
            <w:pPr>
              <w:pStyle w:val="Subhead"/>
            </w:pPr>
          </w:p>
        </w:tc>
      </w:tr>
    </w:tbl>
    <w:p w14:paraId="70661DF6" w14:textId="77777777" w:rsidR="007A4170" w:rsidRDefault="007A4170" w:rsidP="00AE44C5">
      <w:pPr>
        <w:pStyle w:val="Subhead"/>
        <w:rPr>
          <w:sz w:val="24"/>
          <w:szCs w:val="24"/>
        </w:rPr>
      </w:pPr>
    </w:p>
    <w:p w14:paraId="18986C6B" w14:textId="77777777" w:rsidR="00EF36A5" w:rsidRPr="00C20B2D" w:rsidRDefault="00EF36A5" w:rsidP="00AE44C5">
      <w:pPr>
        <w:pStyle w:val="Subhead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CD3" w:themeFill="accent5"/>
        <w:tblLook w:val="04A0" w:firstRow="1" w:lastRow="0" w:firstColumn="1" w:lastColumn="0" w:noHBand="0" w:noVBand="1"/>
      </w:tblPr>
      <w:tblGrid>
        <w:gridCol w:w="2335"/>
        <w:gridCol w:w="270"/>
        <w:gridCol w:w="2520"/>
        <w:gridCol w:w="270"/>
        <w:gridCol w:w="3955"/>
      </w:tblGrid>
      <w:tr w:rsidR="002D2055" w14:paraId="509E7B75" w14:textId="77777777" w:rsidTr="007A4170">
        <w:trPr>
          <w:trHeight w:val="504"/>
        </w:trPr>
        <w:tc>
          <w:tcPr>
            <w:tcW w:w="2335" w:type="dxa"/>
            <w:shd w:val="clear" w:color="auto" w:fill="E4F4EF" w:themeFill="accent2" w:themeFillTint="33"/>
          </w:tcPr>
          <w:p w14:paraId="2A83F6B3" w14:textId="77777777" w:rsidR="00B265A1" w:rsidRDefault="006B1F44" w:rsidP="001311AF">
            <w:pPr>
              <w:pStyle w:val="Heading1"/>
            </w:pPr>
            <w:sdt>
              <w:sdtPr>
                <w:id w:val="593591499"/>
                <w:placeholder>
                  <w:docPart w:val="A91D47197F9F4DEEAD7AE7BC39216622"/>
                </w:placeholder>
                <w:showingPlcHdr/>
                <w15:appearance w15:val="hidden"/>
              </w:sdtPr>
              <w:sdtEndPr/>
              <w:sdtContent>
                <w:r w:rsidR="00FC030B" w:rsidRPr="00FC030B">
                  <w:t>Date:</w:t>
                </w:r>
              </w:sdtContent>
            </w:sdt>
            <w:r w:rsidR="00FC030B"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239C02DA" w14:textId="77777777" w:rsidR="00B265A1" w:rsidRPr="00AB4981" w:rsidRDefault="00B265A1" w:rsidP="001311AF">
            <w:pPr>
              <w:pStyle w:val="Heading1"/>
            </w:pPr>
          </w:p>
        </w:tc>
        <w:tc>
          <w:tcPr>
            <w:tcW w:w="2520" w:type="dxa"/>
            <w:shd w:val="clear" w:color="auto" w:fill="E4F4EF" w:themeFill="accent2" w:themeFillTint="33"/>
          </w:tcPr>
          <w:p w14:paraId="33262629" w14:textId="77777777" w:rsidR="00B265A1" w:rsidRDefault="006B1F44" w:rsidP="001311AF">
            <w:pPr>
              <w:pStyle w:val="Heading1"/>
            </w:pPr>
            <w:sdt>
              <w:sdtPr>
                <w:id w:val="-1555462998"/>
                <w:placeholder>
                  <w:docPart w:val="5DF94AE753F54036AEAB027629B8BFFA"/>
                </w:placeholder>
                <w:showingPlcHdr/>
                <w15:appearance w15:val="hidden"/>
              </w:sdtPr>
              <w:sdtEndPr/>
              <w:sdtContent>
                <w:r w:rsidR="00FC030B" w:rsidRPr="00FC030B">
                  <w:t>Time:</w:t>
                </w:r>
              </w:sdtContent>
            </w:sdt>
            <w:r w:rsidR="00FC030B"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5992B8E0" w14:textId="77777777" w:rsidR="00B265A1" w:rsidRPr="00AB4981" w:rsidRDefault="00B265A1" w:rsidP="001311AF">
            <w:pPr>
              <w:pStyle w:val="Heading1"/>
            </w:pPr>
          </w:p>
        </w:tc>
        <w:tc>
          <w:tcPr>
            <w:tcW w:w="3955" w:type="dxa"/>
            <w:shd w:val="clear" w:color="auto" w:fill="E4F4EF" w:themeFill="accent2" w:themeFillTint="33"/>
          </w:tcPr>
          <w:p w14:paraId="6CCB5C3D" w14:textId="64110103" w:rsidR="00B265A1" w:rsidRDefault="006B1F44" w:rsidP="001311AF">
            <w:pPr>
              <w:pStyle w:val="Heading1"/>
            </w:pPr>
            <w:sdt>
              <w:sdtPr>
                <w:id w:val="481129102"/>
                <w:placeholder>
                  <w:docPart w:val="D900A7EAB2AB4635B7ECACEEA50F4FE9"/>
                </w:placeholder>
                <w15:appearance w15:val="hidden"/>
              </w:sdtPr>
              <w:sdtEndPr/>
              <w:sdtContent>
                <w:r w:rsidR="009703A0">
                  <w:t>Organiser:</w:t>
                </w:r>
              </w:sdtContent>
            </w:sdt>
            <w:r w:rsidR="00FC030B">
              <w:t xml:space="preserve"> </w:t>
            </w:r>
          </w:p>
        </w:tc>
      </w:tr>
      <w:tr w:rsidR="00B265A1" w14:paraId="5FE6E6B7" w14:textId="77777777" w:rsidTr="00B265A1">
        <w:trPr>
          <w:trHeight w:val="530"/>
        </w:trPr>
        <w:tc>
          <w:tcPr>
            <w:tcW w:w="2335" w:type="dxa"/>
            <w:shd w:val="clear" w:color="auto" w:fill="auto"/>
          </w:tcPr>
          <w:p w14:paraId="6AF31589" w14:textId="754D8FD1" w:rsidR="00B265A1" w:rsidRDefault="006B1F44" w:rsidP="00FC030B">
            <w:sdt>
              <w:sdtPr>
                <w:id w:val="2040476020"/>
                <w:placeholder>
                  <w:docPart w:val="DEB02F3EDA8F48908F269FBB411AF07E"/>
                </w:placeholder>
                <w15:appearance w15:val="hidden"/>
              </w:sdtPr>
              <w:sdtEndPr/>
              <w:sdtContent>
                <w:r w:rsidR="00903FDE">
                  <w:t>12/03/2023</w:t>
                </w:r>
              </w:sdtContent>
            </w:sdt>
            <w:r w:rsidR="00FC030B"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0A8E2767" w14:textId="77777777" w:rsidR="00B265A1" w:rsidRDefault="00B265A1" w:rsidP="00FC030B"/>
        </w:tc>
        <w:tc>
          <w:tcPr>
            <w:tcW w:w="2520" w:type="dxa"/>
            <w:shd w:val="clear" w:color="auto" w:fill="auto"/>
          </w:tcPr>
          <w:p w14:paraId="0A8A4D00" w14:textId="22BDDACF" w:rsidR="00B265A1" w:rsidRDefault="006B1F44" w:rsidP="00FC030B">
            <w:sdt>
              <w:sdtPr>
                <w:id w:val="499696572"/>
                <w:placeholder>
                  <w:docPart w:val="88200E5C732C44AAB834CF5BADF44FCD"/>
                </w:placeholder>
                <w15:appearance w15:val="hidden"/>
              </w:sdtPr>
              <w:sdtEndPr/>
              <w:sdtContent>
                <w:r w:rsidR="0094402F">
                  <w:t>8:00 PM</w:t>
                </w:r>
              </w:sdtContent>
            </w:sdt>
            <w:r w:rsidR="00FC030B"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76B89D6A" w14:textId="77777777" w:rsidR="00B265A1" w:rsidRDefault="00B265A1" w:rsidP="00FC030B"/>
        </w:tc>
        <w:tc>
          <w:tcPr>
            <w:tcW w:w="3955" w:type="dxa"/>
            <w:shd w:val="clear" w:color="auto" w:fill="auto"/>
          </w:tcPr>
          <w:p w14:paraId="237BCFFD" w14:textId="2E3FCC95" w:rsidR="00B265A1" w:rsidRDefault="006B1F44" w:rsidP="00FC030B">
            <w:sdt>
              <w:sdtPr>
                <w:id w:val="-1974899599"/>
                <w:placeholder>
                  <w:docPart w:val="65C23D34C5924347AAA3581944730FC4"/>
                </w:placeholder>
                <w15:appearance w15:val="hidden"/>
              </w:sdtPr>
              <w:sdtEndPr/>
              <w:sdtContent>
                <w:r w:rsidR="0094402F">
                  <w:t>Modjadji Mphekwane</w:t>
                </w:r>
              </w:sdtContent>
            </w:sdt>
            <w:r w:rsidR="00FC030B">
              <w:t xml:space="preserve"> </w:t>
            </w:r>
          </w:p>
        </w:tc>
      </w:tr>
    </w:tbl>
    <w:p w14:paraId="382DD119" w14:textId="77777777" w:rsidR="004C6FFB" w:rsidRPr="004F5B25" w:rsidRDefault="004C6FFB" w:rsidP="00817AC0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70"/>
      </w:tblGrid>
      <w:tr w:rsidR="009570AB" w:rsidRPr="00FC030B" w14:paraId="346776C7" w14:textId="77777777" w:rsidTr="007636C1">
        <w:trPr>
          <w:trHeight w:val="494"/>
        </w:trPr>
        <w:tc>
          <w:tcPr>
            <w:tcW w:w="4495" w:type="dxa"/>
            <w:shd w:val="clear" w:color="auto" w:fill="E4F4EF" w:themeFill="accent2" w:themeFillTint="33"/>
          </w:tcPr>
          <w:p w14:paraId="50BB8505" w14:textId="77777777" w:rsidR="009570AB" w:rsidRPr="00FC030B" w:rsidRDefault="006B1F44" w:rsidP="00FC030B">
            <w:pPr>
              <w:pStyle w:val="Heading1"/>
            </w:pPr>
            <w:sdt>
              <w:sdtPr>
                <w:id w:val="1203518312"/>
                <w:placeholder>
                  <w:docPart w:val="3A17CC4326C44F98A6ED50D416AEC564"/>
                </w:placeholder>
                <w:showingPlcHdr/>
                <w15:appearance w15:val="hidden"/>
              </w:sdtPr>
              <w:sdtEndPr/>
              <w:sdtContent>
                <w:r w:rsidR="009570AB" w:rsidRPr="00FC030B">
                  <w:t>In attendance</w:t>
                </w:r>
              </w:sdtContent>
            </w:sdt>
            <w:r w:rsidR="009570AB" w:rsidRPr="00FC030B"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44EB01F5" w14:textId="77777777" w:rsidR="009570AB" w:rsidRPr="00FC030B" w:rsidRDefault="009570AB" w:rsidP="00FC030B">
            <w:pPr>
              <w:pStyle w:val="Heading1"/>
            </w:pPr>
          </w:p>
        </w:tc>
      </w:tr>
      <w:tr w:rsidR="009570AB" w14:paraId="14E9F114" w14:textId="77777777" w:rsidTr="007636C1">
        <w:trPr>
          <w:trHeight w:val="1080"/>
        </w:trPr>
        <w:tc>
          <w:tcPr>
            <w:tcW w:w="4495" w:type="dxa"/>
          </w:tcPr>
          <w:p w14:paraId="00447FF2" w14:textId="227DD3B0" w:rsidR="009570AB" w:rsidRDefault="006B1F44" w:rsidP="00423C89">
            <w:sdt>
              <w:sdtPr>
                <w:id w:val="1239370840"/>
                <w:placeholder>
                  <w:docPart w:val="D5A2FAE3857A468E8162E9CBB8ACFA73"/>
                </w:placeholder>
                <w15:appearance w15:val="hidden"/>
              </w:sdtPr>
              <w:sdtEndPr/>
              <w:sdtContent>
                <w:r w:rsidR="009570AB">
                  <w:t>Reala Reddy, Kamogelo Kekae, Zandile Silayi, Zenzele Hlubi</w:t>
                </w:r>
              </w:sdtContent>
            </w:sdt>
            <w:r w:rsidR="009570AB"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5EED1D9C" w14:textId="77777777" w:rsidR="009570AB" w:rsidRDefault="009570AB" w:rsidP="00423C89"/>
        </w:tc>
      </w:tr>
    </w:tbl>
    <w:p w14:paraId="6DD23F70" w14:textId="77777777" w:rsidR="004C6FFB" w:rsidRPr="00817AC0" w:rsidRDefault="004C6FFB" w:rsidP="00817AC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F320D" w14:paraId="54A037A4" w14:textId="77777777" w:rsidTr="00396499">
        <w:trPr>
          <w:trHeight w:val="521"/>
        </w:trPr>
        <w:tc>
          <w:tcPr>
            <w:tcW w:w="9350" w:type="dxa"/>
            <w:shd w:val="clear" w:color="auto" w:fill="E0E8F4" w:themeFill="accent6" w:themeFillTint="33"/>
          </w:tcPr>
          <w:p w14:paraId="35D8AE37" w14:textId="201D1CE8" w:rsidR="00BF320D" w:rsidRDefault="00274E07" w:rsidP="00396499">
            <w:pPr>
              <w:pStyle w:val="Heading1"/>
            </w:pPr>
            <w:r>
              <w:t>Introduction</w:t>
            </w:r>
          </w:p>
        </w:tc>
      </w:tr>
      <w:tr w:rsidR="00BF320D" w14:paraId="4969411F" w14:textId="77777777" w:rsidTr="007A4170">
        <w:trPr>
          <w:trHeight w:val="1655"/>
        </w:trPr>
        <w:tc>
          <w:tcPr>
            <w:tcW w:w="9350" w:type="dxa"/>
          </w:tcPr>
          <w:p w14:paraId="2183693E" w14:textId="1F3BBAC2" w:rsidR="00BF320D" w:rsidRDefault="00274E07" w:rsidP="00BF320D">
            <w:r>
              <w:t>The</w:t>
            </w:r>
            <w:r w:rsidR="00CE2617">
              <w:t xml:space="preserve"> team had an online meeting before meeting the client. The purpose of the meeting </w:t>
            </w:r>
            <w:r w:rsidR="00E23DBD">
              <w:t>was to discuss the topics and questions the team needed to ask the client</w:t>
            </w:r>
            <w:r w:rsidR="006E3B19">
              <w:t xml:space="preserve">. Since the team had received the project of which they were assigned, </w:t>
            </w:r>
            <w:r w:rsidR="00055F36">
              <w:t>the team had to discuss what they needed to know about what they will be designing and discuss the software</w:t>
            </w:r>
            <w:r w:rsidR="00F50DF7">
              <w:t xml:space="preserve"> environme</w:t>
            </w:r>
            <w:r w:rsidR="00AA3B10">
              <w:t>nt</w:t>
            </w:r>
            <w:r w:rsidR="00F50DF7">
              <w:t>s</w:t>
            </w:r>
            <w:r w:rsidR="00055F36">
              <w:t xml:space="preserve"> they will be using.</w:t>
            </w:r>
          </w:p>
        </w:tc>
      </w:tr>
    </w:tbl>
    <w:p w14:paraId="65F414AE" w14:textId="77777777" w:rsidR="00EE36C0" w:rsidRDefault="00EE36C0" w:rsidP="00AB4981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F320D" w14:paraId="6F68DC1C" w14:textId="77777777" w:rsidTr="007636C1">
        <w:trPr>
          <w:trHeight w:val="530"/>
        </w:trPr>
        <w:tc>
          <w:tcPr>
            <w:tcW w:w="9350" w:type="dxa"/>
            <w:shd w:val="clear" w:color="auto" w:fill="E0E8F4" w:themeFill="accent6" w:themeFillTint="33"/>
          </w:tcPr>
          <w:p w14:paraId="5FCA4FEB" w14:textId="7282C277" w:rsidR="00BF320D" w:rsidRDefault="006B1F44" w:rsidP="007636C1">
            <w:pPr>
              <w:pStyle w:val="Heading1"/>
            </w:pPr>
            <w:sdt>
              <w:sdtPr>
                <w:id w:val="989757086"/>
                <w:placeholder>
                  <w:docPart w:val="9A34FD274E7541628113DFC50678E68E"/>
                </w:placeholder>
                <w15:appearance w15:val="hidden"/>
              </w:sdtPr>
              <w:sdtEndPr/>
              <w:sdtContent>
                <w:r w:rsidR="00DA04A4">
                  <w:t>What the project is about</w:t>
                </w:r>
              </w:sdtContent>
            </w:sdt>
            <w:r w:rsidR="00FC030B">
              <w:t xml:space="preserve"> </w:t>
            </w:r>
          </w:p>
        </w:tc>
      </w:tr>
      <w:tr w:rsidR="00BF320D" w14:paraId="03FA6C79" w14:textId="77777777" w:rsidTr="004A3A8F">
        <w:trPr>
          <w:trHeight w:val="2132"/>
        </w:trPr>
        <w:tc>
          <w:tcPr>
            <w:tcW w:w="9350" w:type="dxa"/>
          </w:tcPr>
          <w:p w14:paraId="5015C7E9" w14:textId="59443605" w:rsidR="00BF320D" w:rsidRDefault="00C45558" w:rsidP="00BF320D">
            <w:r>
              <w:t>The</w:t>
            </w:r>
            <w:r w:rsidR="00181F6F">
              <w:t xml:space="preserve"> name of the project is Wits academy. The purpose of the project is to design </w:t>
            </w:r>
            <w:r w:rsidR="00F019B2">
              <w:t>academic</w:t>
            </w:r>
            <w:r w:rsidR="00BC14E2">
              <w:t xml:space="preserve"> </w:t>
            </w:r>
            <w:r w:rsidR="005324EB">
              <w:t>software</w:t>
            </w:r>
            <w:r w:rsidR="00BC14E2">
              <w:t xml:space="preserve"> for both educators and students </w:t>
            </w:r>
            <w:r w:rsidR="00AE2BAB">
              <w:t xml:space="preserve">from the University of Witwatersrand. The requirements </w:t>
            </w:r>
            <w:r w:rsidR="00E50E57">
              <w:t>of the project is to:</w:t>
            </w:r>
          </w:p>
          <w:p w14:paraId="4187FB78" w14:textId="21242A37" w:rsidR="00E50E57" w:rsidRDefault="00E50E57" w:rsidP="00E50E57">
            <w:pPr>
              <w:pStyle w:val="ListParagraph"/>
              <w:numPr>
                <w:ilvl w:val="0"/>
                <w:numId w:val="4"/>
              </w:numPr>
            </w:pPr>
            <w:r>
              <w:t xml:space="preserve">Allow resources to be shared by teachers to </w:t>
            </w:r>
            <w:r w:rsidR="00F019B2">
              <w:t>students.</w:t>
            </w:r>
          </w:p>
          <w:p w14:paraId="70CA2B3B" w14:textId="22440A30" w:rsidR="00E50E57" w:rsidRDefault="00E50E57" w:rsidP="00E50E57">
            <w:pPr>
              <w:pStyle w:val="ListParagraph"/>
              <w:numPr>
                <w:ilvl w:val="0"/>
                <w:numId w:val="4"/>
              </w:numPr>
            </w:pPr>
            <w:r>
              <w:t xml:space="preserve">Allow students to interact with the resources shared by the </w:t>
            </w:r>
            <w:r w:rsidR="00F019B2">
              <w:t>teachers.</w:t>
            </w:r>
          </w:p>
          <w:p w14:paraId="5F9F1F26" w14:textId="5959D9BF" w:rsidR="00E50E57" w:rsidRDefault="00E50E57" w:rsidP="00E50E57">
            <w:pPr>
              <w:pStyle w:val="ListParagraph"/>
              <w:numPr>
                <w:ilvl w:val="0"/>
                <w:numId w:val="4"/>
              </w:numPr>
            </w:pPr>
            <w:r>
              <w:t xml:space="preserve">Allow for quizzes and other form of assessments </w:t>
            </w:r>
            <w:r w:rsidR="005324EB">
              <w:t xml:space="preserve">to be created on the platform, </w:t>
            </w:r>
            <w:r w:rsidR="00D50181">
              <w:t>etc.</w:t>
            </w:r>
          </w:p>
          <w:p w14:paraId="24D11409" w14:textId="0D3D686F" w:rsidR="005324EB" w:rsidRDefault="005324EB" w:rsidP="005324EB">
            <w:r>
              <w:t xml:space="preserve">The software should be </w:t>
            </w:r>
            <w:r w:rsidR="00834DA7">
              <w:t>like</w:t>
            </w:r>
            <w:r w:rsidR="00E308E3">
              <w:t xml:space="preserve"> existing </w:t>
            </w:r>
            <w:r w:rsidR="00D50181">
              <w:t>software</w:t>
            </w:r>
            <w:r w:rsidR="00E308E3">
              <w:t xml:space="preserve"> like Udemy.</w:t>
            </w:r>
          </w:p>
        </w:tc>
      </w:tr>
    </w:tbl>
    <w:p w14:paraId="39201135" w14:textId="77777777" w:rsidR="00BF320D" w:rsidRDefault="00BF320D" w:rsidP="00BF32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F320D" w:rsidRPr="002C2E7D" w14:paraId="3EDEF25B" w14:textId="77777777" w:rsidTr="007636C1">
        <w:trPr>
          <w:trHeight w:val="530"/>
        </w:trPr>
        <w:tc>
          <w:tcPr>
            <w:tcW w:w="9350" w:type="dxa"/>
            <w:shd w:val="clear" w:color="auto" w:fill="E0E8F4" w:themeFill="accent6" w:themeFillTint="33"/>
          </w:tcPr>
          <w:p w14:paraId="1E410163" w14:textId="71084AAE" w:rsidR="00BF320D" w:rsidRPr="002C2E7D" w:rsidRDefault="00DA04A4" w:rsidP="002C2E7D">
            <w:pPr>
              <w:pStyle w:val="Heading1"/>
            </w:pPr>
            <w:r>
              <w:t>The software env</w:t>
            </w:r>
            <w:r w:rsidR="00A20215">
              <w:t>ironments used for the project</w:t>
            </w:r>
          </w:p>
        </w:tc>
      </w:tr>
      <w:tr w:rsidR="00BF320D" w14:paraId="6403AD36" w14:textId="77777777" w:rsidTr="007636C1">
        <w:trPr>
          <w:trHeight w:val="2015"/>
        </w:trPr>
        <w:tc>
          <w:tcPr>
            <w:tcW w:w="9350" w:type="dxa"/>
          </w:tcPr>
          <w:p w14:paraId="6EA7CADF" w14:textId="5237F289" w:rsidR="00BF320D" w:rsidRDefault="00E308E3" w:rsidP="00634CA6">
            <w:pPr>
              <w:pStyle w:val="ListParagraph"/>
              <w:numPr>
                <w:ilvl w:val="0"/>
                <w:numId w:val="5"/>
              </w:numPr>
            </w:pPr>
            <w:r>
              <w:t>For the project, the scrum master had set up a</w:t>
            </w:r>
            <w:r w:rsidR="00234CC1">
              <w:t xml:space="preserve"> project database on</w:t>
            </w:r>
            <w:r>
              <w:t xml:space="preserve"> </w:t>
            </w:r>
            <w:r w:rsidR="00D50181">
              <w:t>GitHub</w:t>
            </w:r>
            <w:r>
              <w:t xml:space="preserve"> </w:t>
            </w:r>
            <w:r w:rsidR="00634CA6">
              <w:t>where all the resources of the project will be uploaded and easily accessible to other team members.</w:t>
            </w:r>
          </w:p>
          <w:p w14:paraId="7D342E2F" w14:textId="77777777" w:rsidR="00634CA6" w:rsidRDefault="007E33E4" w:rsidP="00634CA6">
            <w:pPr>
              <w:pStyle w:val="ListParagraph"/>
              <w:numPr>
                <w:ilvl w:val="0"/>
                <w:numId w:val="5"/>
              </w:numPr>
            </w:pPr>
            <w:r>
              <w:t xml:space="preserve">Kamogelo had set up </w:t>
            </w:r>
            <w:r w:rsidR="00A97A81">
              <w:t>a project management database on Taiga where the team can creat</w:t>
            </w:r>
            <w:r w:rsidR="00EF5CA8">
              <w:t>e the product backlog and tasks for each backlog item</w:t>
            </w:r>
            <w:r w:rsidR="00D94673">
              <w:t>.</w:t>
            </w:r>
          </w:p>
          <w:p w14:paraId="0A045A2A" w14:textId="005D165E" w:rsidR="00D94673" w:rsidRDefault="00D94673" w:rsidP="00634CA6">
            <w:pPr>
              <w:pStyle w:val="ListParagraph"/>
              <w:numPr>
                <w:ilvl w:val="0"/>
                <w:numId w:val="5"/>
              </w:numPr>
            </w:pPr>
            <w:r>
              <w:t>Andr</w:t>
            </w:r>
            <w:r w:rsidR="004F0260">
              <w:t>oi</w:t>
            </w:r>
            <w:r>
              <w:t>d studio will be the software used to create the mobile app</w:t>
            </w:r>
            <w:r w:rsidR="004F0260">
              <w:t xml:space="preserve">, and Webflow along with Visual Studio </w:t>
            </w:r>
            <w:r w:rsidR="004E2F4D">
              <w:t xml:space="preserve">will be the </w:t>
            </w:r>
            <w:r w:rsidR="00834DA7">
              <w:t>software</w:t>
            </w:r>
            <w:r w:rsidR="004E2F4D">
              <w:t xml:space="preserve"> used to build the web application.</w:t>
            </w:r>
          </w:p>
        </w:tc>
      </w:tr>
    </w:tbl>
    <w:p w14:paraId="7C18D40B" w14:textId="77777777" w:rsidR="00BF320D" w:rsidRDefault="00BF320D" w:rsidP="00BF32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F320D" w14:paraId="0C43D5E5" w14:textId="77777777" w:rsidTr="007636C1">
        <w:trPr>
          <w:trHeight w:val="539"/>
        </w:trPr>
        <w:tc>
          <w:tcPr>
            <w:tcW w:w="9350" w:type="dxa"/>
            <w:shd w:val="clear" w:color="auto" w:fill="E0E8F4" w:themeFill="accent6" w:themeFillTint="33"/>
          </w:tcPr>
          <w:p w14:paraId="5F8BAB9F" w14:textId="44117EFE" w:rsidR="00BF320D" w:rsidRDefault="006B1F44" w:rsidP="00BF320D">
            <w:pPr>
              <w:pStyle w:val="Heading1"/>
            </w:pPr>
            <w:sdt>
              <w:sdtPr>
                <w:id w:val="1734195656"/>
                <w:placeholder>
                  <w:docPart w:val="F7DD523B81CC47CCB61DAB865CA93F46"/>
                </w:placeholder>
                <w15:appearance w15:val="hidden"/>
              </w:sdtPr>
              <w:sdtEndPr/>
              <w:sdtContent>
                <w:r w:rsidR="00A20215">
                  <w:t>The questions/ topics</w:t>
                </w:r>
                <w:r w:rsidR="002C6D7A">
                  <w:t xml:space="preserve"> to</w:t>
                </w:r>
                <w:r w:rsidR="00A20215">
                  <w:t xml:space="preserve"> as</w:t>
                </w:r>
                <w:r w:rsidR="002C6D7A">
                  <w:t>k/ discuss</w:t>
                </w:r>
              </w:sdtContent>
            </w:sdt>
            <w:r w:rsidR="00FC030B">
              <w:t xml:space="preserve"> </w:t>
            </w:r>
            <w:r w:rsidR="002C6D7A">
              <w:t>with the client</w:t>
            </w:r>
          </w:p>
        </w:tc>
      </w:tr>
      <w:tr w:rsidR="00BF320D" w14:paraId="181F2E3C" w14:textId="77777777" w:rsidTr="007636C1">
        <w:trPr>
          <w:trHeight w:val="818"/>
        </w:trPr>
        <w:tc>
          <w:tcPr>
            <w:tcW w:w="9350" w:type="dxa"/>
          </w:tcPr>
          <w:p w14:paraId="737EDC52" w14:textId="5BBC2345" w:rsidR="00BF320D" w:rsidRDefault="000E1D7B" w:rsidP="00BF320D">
            <w:pPr>
              <w:spacing w:after="120"/>
            </w:pPr>
            <w:r>
              <w:t xml:space="preserve">The team </w:t>
            </w:r>
            <w:r w:rsidR="00834DA7">
              <w:t>discussed</w:t>
            </w:r>
            <w:r>
              <w:t xml:space="preserve"> what questions and/ or topics they wanted to discuss with the client</w:t>
            </w:r>
            <w:r w:rsidR="00104923">
              <w:t>. They were as follows:</w:t>
            </w:r>
          </w:p>
          <w:p w14:paraId="02E98C8F" w14:textId="77777777" w:rsidR="00104923" w:rsidRDefault="00104923" w:rsidP="00104923">
            <w:pPr>
              <w:pStyle w:val="ListParagraph"/>
              <w:numPr>
                <w:ilvl w:val="0"/>
                <w:numId w:val="6"/>
              </w:numPr>
            </w:pPr>
            <w:r>
              <w:t>What were the requirements of the software?</w:t>
            </w:r>
          </w:p>
          <w:p w14:paraId="34DBA33E" w14:textId="77777777" w:rsidR="00104923" w:rsidRDefault="00104923" w:rsidP="00104923">
            <w:pPr>
              <w:pStyle w:val="ListParagraph"/>
              <w:numPr>
                <w:ilvl w:val="0"/>
                <w:numId w:val="6"/>
              </w:numPr>
            </w:pPr>
            <w:r>
              <w:t>What were the requirements for the first sprint to be complete?</w:t>
            </w:r>
          </w:p>
          <w:p w14:paraId="77134B6C" w14:textId="6E1B9F90" w:rsidR="00104923" w:rsidRDefault="00104923" w:rsidP="00104923">
            <w:pPr>
              <w:pStyle w:val="ListParagraph"/>
              <w:numPr>
                <w:ilvl w:val="0"/>
                <w:numId w:val="6"/>
              </w:numPr>
            </w:pPr>
            <w:r>
              <w:t>What language did the client need the mobile app to</w:t>
            </w:r>
            <w:r w:rsidR="00A979DF">
              <w:t xml:space="preserve"> </w:t>
            </w:r>
            <w:r w:rsidR="00834DA7">
              <w:t>create</w:t>
            </w:r>
            <w:r w:rsidR="00A979DF">
              <w:t xml:space="preserve"> in?</w:t>
            </w:r>
          </w:p>
          <w:p w14:paraId="4BBE7F24" w14:textId="77777777" w:rsidR="00A979DF" w:rsidRDefault="00A979DF" w:rsidP="00104923">
            <w:pPr>
              <w:pStyle w:val="ListParagraph"/>
              <w:numPr>
                <w:ilvl w:val="0"/>
                <w:numId w:val="6"/>
              </w:numPr>
            </w:pPr>
            <w:r>
              <w:t xml:space="preserve">The </w:t>
            </w:r>
            <w:r w:rsidR="001A14CB">
              <w:t>product backlog of the project</w:t>
            </w:r>
          </w:p>
          <w:p w14:paraId="03FC6ED1" w14:textId="77777777" w:rsidR="001A14CB" w:rsidRDefault="001A14CB" w:rsidP="00104923">
            <w:pPr>
              <w:pStyle w:val="ListParagraph"/>
              <w:numPr>
                <w:ilvl w:val="0"/>
                <w:numId w:val="6"/>
              </w:numPr>
            </w:pPr>
            <w:r>
              <w:t>The target for the software</w:t>
            </w:r>
          </w:p>
          <w:p w14:paraId="21717195" w14:textId="17565B12" w:rsidR="001A14CB" w:rsidRDefault="001A14CB" w:rsidP="00104923">
            <w:pPr>
              <w:pStyle w:val="ListParagraph"/>
              <w:numPr>
                <w:ilvl w:val="0"/>
                <w:numId w:val="6"/>
              </w:numPr>
            </w:pPr>
            <w:r>
              <w:t>The achievements of the software</w:t>
            </w:r>
          </w:p>
        </w:tc>
      </w:tr>
    </w:tbl>
    <w:p w14:paraId="12C915D4" w14:textId="77777777" w:rsidR="00BF320D" w:rsidRDefault="00BF320D" w:rsidP="00BF32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86FBD" w:rsidRPr="002C2E7D" w14:paraId="726B9499" w14:textId="77777777" w:rsidTr="007636C1">
        <w:trPr>
          <w:trHeight w:val="485"/>
        </w:trPr>
        <w:tc>
          <w:tcPr>
            <w:tcW w:w="9350" w:type="dxa"/>
            <w:shd w:val="clear" w:color="auto" w:fill="E0E8F4" w:themeFill="accent6" w:themeFillTint="33"/>
          </w:tcPr>
          <w:p w14:paraId="47571273" w14:textId="77777777" w:rsidR="00386FBD" w:rsidRPr="002C2E7D" w:rsidRDefault="006B1F44" w:rsidP="002C2E7D">
            <w:pPr>
              <w:pStyle w:val="Heading1"/>
            </w:pPr>
            <w:sdt>
              <w:sdtPr>
                <w:alias w:val="Announcements:"/>
                <w:tag w:val="Announcements:"/>
                <w:id w:val="-183447911"/>
                <w:placeholder>
                  <w:docPart w:val="E0AB646A80C04F2192A8A3D8130F9AEC"/>
                </w:placeholder>
                <w:temporary/>
                <w:showingPlcHdr/>
                <w15:appearance w15:val="hidden"/>
              </w:sdtPr>
              <w:sdtEndPr/>
              <w:sdtContent>
                <w:r w:rsidR="00386FBD" w:rsidRPr="002C2E7D">
                  <w:rPr>
                    <w:rStyle w:val="Heading1Char"/>
                    <w:b/>
                    <w:caps/>
                  </w:rPr>
                  <w:t>Announcements</w:t>
                </w:r>
              </w:sdtContent>
            </w:sdt>
          </w:p>
        </w:tc>
      </w:tr>
      <w:tr w:rsidR="00386FBD" w14:paraId="7B9FB813" w14:textId="77777777" w:rsidTr="007636C1">
        <w:trPr>
          <w:trHeight w:val="854"/>
        </w:trPr>
        <w:tc>
          <w:tcPr>
            <w:tcW w:w="9350" w:type="dxa"/>
          </w:tcPr>
          <w:p w14:paraId="2430B515" w14:textId="0D9B4B32" w:rsidR="00386FBD" w:rsidRDefault="006338FB" w:rsidP="00BF320D">
            <w:r>
              <w:t>The client- team meeting will be on the 13</w:t>
            </w:r>
            <w:r w:rsidRPr="006338FB">
              <w:rPr>
                <w:vertAlign w:val="superscript"/>
              </w:rPr>
              <w:t>th</w:t>
            </w:r>
            <w:r>
              <w:t xml:space="preserve"> of March 2023. Each team member had to make an attend the meeting to meet the client</w:t>
            </w:r>
            <w:r w:rsidR="00A551A3">
              <w:t>. The meeting will start at 1:30 pm on Zoom.</w:t>
            </w:r>
          </w:p>
        </w:tc>
      </w:tr>
    </w:tbl>
    <w:p w14:paraId="39659BC0" w14:textId="77777777" w:rsidR="00BF320D" w:rsidRDefault="00BF320D" w:rsidP="00BF32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19B9" w14:paraId="603466F9" w14:textId="77777777" w:rsidTr="007636C1">
        <w:trPr>
          <w:trHeight w:val="449"/>
        </w:trPr>
        <w:tc>
          <w:tcPr>
            <w:tcW w:w="9350" w:type="dxa"/>
            <w:shd w:val="clear" w:color="auto" w:fill="E0E8F4" w:themeFill="accent6" w:themeFillTint="33"/>
          </w:tcPr>
          <w:p w14:paraId="0A14EF7E" w14:textId="77777777" w:rsidR="002A19B9" w:rsidRPr="002A19B9" w:rsidRDefault="006B1F44" w:rsidP="00D72850">
            <w:pPr>
              <w:pStyle w:val="Heading1"/>
            </w:pPr>
            <w:sdt>
              <w:sdtPr>
                <w:id w:val="1487199040"/>
                <w:placeholder>
                  <w:docPart w:val="05FB9AD7C1934D52A8290AB1157D7890"/>
                </w:placeholder>
                <w:showingPlcHdr/>
                <w15:appearance w15:val="hidden"/>
              </w:sdtPr>
              <w:sdtEndPr/>
              <w:sdtContent>
                <w:r w:rsidR="00FC030B" w:rsidRPr="00FC030B">
                  <w:t>Next meeting</w:t>
                </w:r>
              </w:sdtContent>
            </w:sdt>
            <w:r w:rsidR="00FC030B">
              <w:t xml:space="preserve"> </w:t>
            </w:r>
          </w:p>
        </w:tc>
      </w:tr>
      <w:tr w:rsidR="00160B9A" w14:paraId="5D53F167" w14:textId="77777777" w:rsidTr="007636C1">
        <w:trPr>
          <w:trHeight w:val="1804"/>
        </w:trPr>
        <w:tc>
          <w:tcPr>
            <w:tcW w:w="9350" w:type="dxa"/>
          </w:tcPr>
          <w:p w14:paraId="555F531F" w14:textId="3C555428" w:rsidR="00160B9A" w:rsidRPr="00CA6B4F" w:rsidRDefault="006B1F44" w:rsidP="002A19B9">
            <w:sdt>
              <w:sdtPr>
                <w:id w:val="-272163774"/>
                <w:placeholder>
                  <w:docPart w:val="587B77EB663A40EFA22EC4C4137A96AC"/>
                </w:placeholder>
                <w15:appearance w15:val="hidden"/>
              </w:sdtPr>
              <w:sdtEndPr/>
              <w:sdtContent>
                <w:r w:rsidR="00B92673">
                  <w:t>13 March 2023</w:t>
                </w:r>
              </w:sdtContent>
            </w:sdt>
            <w:r w:rsidR="00160B9A">
              <w:t xml:space="preserve">| </w:t>
            </w:r>
            <w:sdt>
              <w:sdtPr>
                <w:id w:val="1302346754"/>
                <w:placeholder>
                  <w:docPart w:val="62A905A4550F43A49C3208634D3AE9E3"/>
                </w:placeholder>
                <w15:appearance w15:val="hidden"/>
              </w:sdtPr>
              <w:sdtEndPr/>
              <w:sdtContent>
                <w:r w:rsidR="00C86847">
                  <w:t>6:00 PM on Microsoft Teams Meeting</w:t>
                </w:r>
              </w:sdtContent>
            </w:sdt>
          </w:p>
          <w:p w14:paraId="45049EFC" w14:textId="29031B54" w:rsidR="00160B9A" w:rsidRDefault="00F703FF" w:rsidP="00BF320D">
            <w:r>
              <w:t xml:space="preserve">Meeting was adjourned at </w:t>
            </w:r>
            <w:r w:rsidR="006367E7">
              <w:t>8:51 pm</w:t>
            </w:r>
            <w:r w:rsidR="006338FB">
              <w:t>.</w:t>
            </w:r>
            <w:r w:rsidR="00FC030B">
              <w:t xml:space="preserve"> </w:t>
            </w:r>
          </w:p>
        </w:tc>
      </w:tr>
    </w:tbl>
    <w:p w14:paraId="7860DDAC" w14:textId="77777777" w:rsidR="00CA6B4F" w:rsidRPr="00CA6B4F" w:rsidRDefault="00CA6B4F" w:rsidP="00CA6B4F"/>
    <w:sectPr w:rsidR="00CA6B4F" w:rsidRPr="00CA6B4F" w:rsidSect="00FC030B">
      <w:pgSz w:w="12240" w:h="15840" w:code="1"/>
      <w:pgMar w:top="576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E0F72" w14:textId="77777777" w:rsidR="00A21ED8" w:rsidRDefault="00A21ED8">
      <w:pPr>
        <w:spacing w:after="0" w:line="240" w:lineRule="auto"/>
      </w:pPr>
      <w:r>
        <w:separator/>
      </w:r>
    </w:p>
  </w:endnote>
  <w:endnote w:type="continuationSeparator" w:id="0">
    <w:p w14:paraId="0D53444D" w14:textId="77777777" w:rsidR="00A21ED8" w:rsidRDefault="00A21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25348" w14:textId="77777777" w:rsidR="00A21ED8" w:rsidRDefault="00A21ED8">
      <w:pPr>
        <w:spacing w:after="0" w:line="240" w:lineRule="auto"/>
      </w:pPr>
      <w:r>
        <w:separator/>
      </w:r>
    </w:p>
  </w:footnote>
  <w:footnote w:type="continuationSeparator" w:id="0">
    <w:p w14:paraId="0F6FFFB1" w14:textId="77777777" w:rsidR="00A21ED8" w:rsidRDefault="00A21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223A455F"/>
    <w:multiLevelType w:val="hybridMultilevel"/>
    <w:tmpl w:val="3CD2B2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C02B9"/>
    <w:multiLevelType w:val="hybridMultilevel"/>
    <w:tmpl w:val="52D8C2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B0437"/>
    <w:multiLevelType w:val="hybridMultilevel"/>
    <w:tmpl w:val="D1A408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961517">
    <w:abstractNumId w:val="0"/>
  </w:num>
  <w:num w:numId="2" w16cid:durableId="1381396672">
    <w:abstractNumId w:val="3"/>
  </w:num>
  <w:num w:numId="3" w16cid:durableId="922295057">
    <w:abstractNumId w:val="5"/>
  </w:num>
  <w:num w:numId="4" w16cid:durableId="567886542">
    <w:abstractNumId w:val="2"/>
  </w:num>
  <w:num w:numId="5" w16cid:durableId="1114599332">
    <w:abstractNumId w:val="4"/>
  </w:num>
  <w:num w:numId="6" w16cid:durableId="417215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DE"/>
    <w:rsid w:val="0001495E"/>
    <w:rsid w:val="0001626D"/>
    <w:rsid w:val="00035454"/>
    <w:rsid w:val="00050B4F"/>
    <w:rsid w:val="00055F36"/>
    <w:rsid w:val="000A3808"/>
    <w:rsid w:val="000E1D7B"/>
    <w:rsid w:val="00104923"/>
    <w:rsid w:val="001311AF"/>
    <w:rsid w:val="001353A1"/>
    <w:rsid w:val="00137D93"/>
    <w:rsid w:val="00160B9A"/>
    <w:rsid w:val="00181F6F"/>
    <w:rsid w:val="001A14CB"/>
    <w:rsid w:val="00225593"/>
    <w:rsid w:val="00234CC1"/>
    <w:rsid w:val="00274E07"/>
    <w:rsid w:val="00287879"/>
    <w:rsid w:val="002965C2"/>
    <w:rsid w:val="002A19B9"/>
    <w:rsid w:val="002C2E7D"/>
    <w:rsid w:val="002C6D7A"/>
    <w:rsid w:val="002D2055"/>
    <w:rsid w:val="002E0B9C"/>
    <w:rsid w:val="002E6287"/>
    <w:rsid w:val="002E628A"/>
    <w:rsid w:val="00303AE1"/>
    <w:rsid w:val="00386FBD"/>
    <w:rsid w:val="003949BD"/>
    <w:rsid w:val="00396499"/>
    <w:rsid w:val="003D4CF3"/>
    <w:rsid w:val="003E7E82"/>
    <w:rsid w:val="00412D1F"/>
    <w:rsid w:val="00423C89"/>
    <w:rsid w:val="00443541"/>
    <w:rsid w:val="004A3A8F"/>
    <w:rsid w:val="004A441F"/>
    <w:rsid w:val="004B3501"/>
    <w:rsid w:val="004C6FFB"/>
    <w:rsid w:val="004D61A7"/>
    <w:rsid w:val="004E2F4D"/>
    <w:rsid w:val="004F0260"/>
    <w:rsid w:val="004F5B25"/>
    <w:rsid w:val="00524B92"/>
    <w:rsid w:val="005324EB"/>
    <w:rsid w:val="00544B03"/>
    <w:rsid w:val="00560F76"/>
    <w:rsid w:val="00575735"/>
    <w:rsid w:val="00575E22"/>
    <w:rsid w:val="00591FFE"/>
    <w:rsid w:val="005E6E76"/>
    <w:rsid w:val="006338FB"/>
    <w:rsid w:val="00634CA6"/>
    <w:rsid w:val="006367E7"/>
    <w:rsid w:val="00637062"/>
    <w:rsid w:val="006838F5"/>
    <w:rsid w:val="006B1F44"/>
    <w:rsid w:val="006B7784"/>
    <w:rsid w:val="006C7516"/>
    <w:rsid w:val="006D7798"/>
    <w:rsid w:val="006E3B19"/>
    <w:rsid w:val="006E64FB"/>
    <w:rsid w:val="006F0866"/>
    <w:rsid w:val="006F16F0"/>
    <w:rsid w:val="007154D4"/>
    <w:rsid w:val="00722525"/>
    <w:rsid w:val="007520BE"/>
    <w:rsid w:val="00761CCB"/>
    <w:rsid w:val="007636C1"/>
    <w:rsid w:val="00766435"/>
    <w:rsid w:val="00774389"/>
    <w:rsid w:val="007818B8"/>
    <w:rsid w:val="00783EFC"/>
    <w:rsid w:val="0079746A"/>
    <w:rsid w:val="007A4170"/>
    <w:rsid w:val="007A6D54"/>
    <w:rsid w:val="007C7A0E"/>
    <w:rsid w:val="007E33E4"/>
    <w:rsid w:val="008013C4"/>
    <w:rsid w:val="00817AC0"/>
    <w:rsid w:val="008342D0"/>
    <w:rsid w:val="00834DA7"/>
    <w:rsid w:val="00867F32"/>
    <w:rsid w:val="008C57A3"/>
    <w:rsid w:val="00903FDE"/>
    <w:rsid w:val="0094402F"/>
    <w:rsid w:val="009570AB"/>
    <w:rsid w:val="009703A0"/>
    <w:rsid w:val="009C176C"/>
    <w:rsid w:val="00A065F0"/>
    <w:rsid w:val="00A20215"/>
    <w:rsid w:val="00A21ED8"/>
    <w:rsid w:val="00A448C1"/>
    <w:rsid w:val="00A44DD7"/>
    <w:rsid w:val="00A551A3"/>
    <w:rsid w:val="00A56976"/>
    <w:rsid w:val="00A63EFD"/>
    <w:rsid w:val="00A643F6"/>
    <w:rsid w:val="00A805EA"/>
    <w:rsid w:val="00A979DF"/>
    <w:rsid w:val="00A97A81"/>
    <w:rsid w:val="00AA3B10"/>
    <w:rsid w:val="00AA7AA0"/>
    <w:rsid w:val="00AB4981"/>
    <w:rsid w:val="00AD20E5"/>
    <w:rsid w:val="00AE2BAB"/>
    <w:rsid w:val="00AE44C5"/>
    <w:rsid w:val="00B265A1"/>
    <w:rsid w:val="00B43495"/>
    <w:rsid w:val="00B63A6F"/>
    <w:rsid w:val="00B70211"/>
    <w:rsid w:val="00B92673"/>
    <w:rsid w:val="00BA2AFE"/>
    <w:rsid w:val="00BC14E2"/>
    <w:rsid w:val="00BF320D"/>
    <w:rsid w:val="00C20B2D"/>
    <w:rsid w:val="00C45558"/>
    <w:rsid w:val="00C61249"/>
    <w:rsid w:val="00C61E68"/>
    <w:rsid w:val="00C849F5"/>
    <w:rsid w:val="00C86847"/>
    <w:rsid w:val="00CA6B4F"/>
    <w:rsid w:val="00CE2617"/>
    <w:rsid w:val="00CE7F8F"/>
    <w:rsid w:val="00D04142"/>
    <w:rsid w:val="00D076CD"/>
    <w:rsid w:val="00D2602B"/>
    <w:rsid w:val="00D2721F"/>
    <w:rsid w:val="00D339D0"/>
    <w:rsid w:val="00D50181"/>
    <w:rsid w:val="00D53517"/>
    <w:rsid w:val="00D55E9B"/>
    <w:rsid w:val="00D610F8"/>
    <w:rsid w:val="00D72850"/>
    <w:rsid w:val="00D94673"/>
    <w:rsid w:val="00DA04A4"/>
    <w:rsid w:val="00DA4A43"/>
    <w:rsid w:val="00DA5BEB"/>
    <w:rsid w:val="00DD1852"/>
    <w:rsid w:val="00DE395C"/>
    <w:rsid w:val="00E20D02"/>
    <w:rsid w:val="00E23DBD"/>
    <w:rsid w:val="00E2411A"/>
    <w:rsid w:val="00E308E3"/>
    <w:rsid w:val="00E37225"/>
    <w:rsid w:val="00E50E57"/>
    <w:rsid w:val="00E51439"/>
    <w:rsid w:val="00ED38D0"/>
    <w:rsid w:val="00EE36C0"/>
    <w:rsid w:val="00EF36A5"/>
    <w:rsid w:val="00EF5CA8"/>
    <w:rsid w:val="00F019B2"/>
    <w:rsid w:val="00F12A03"/>
    <w:rsid w:val="00F50DF7"/>
    <w:rsid w:val="00F615E4"/>
    <w:rsid w:val="00F703FF"/>
    <w:rsid w:val="00F974B7"/>
    <w:rsid w:val="00FB17DC"/>
    <w:rsid w:val="00FC030B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2B8F9A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FC030B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FC030B"/>
    <w:pPr>
      <w:keepNext/>
      <w:keepLines/>
      <w:spacing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FC030B"/>
    <w:pPr>
      <w:spacing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itleChar">
    <w:name w:val="Title Char"/>
    <w:basedOn w:val="DefaultParagraphFont"/>
    <w:link w:val="Title"/>
    <w:uiPriority w:val="6"/>
    <w:rsid w:val="00FC030B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FC030B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774389"/>
    <w:pPr>
      <w:numPr>
        <w:numId w:val="3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customStyle="1" w:styleId="Subhead">
    <w:name w:val="Subhead"/>
    <w:basedOn w:val="Title"/>
    <w:qFormat/>
    <w:rsid w:val="00AE44C5"/>
    <w:rPr>
      <w:b/>
      <w:sz w:val="52"/>
    </w:rPr>
  </w:style>
  <w:style w:type="paragraph" w:styleId="ListParagraph">
    <w:name w:val="List Paragraph"/>
    <w:basedOn w:val="Normal"/>
    <w:uiPriority w:val="34"/>
    <w:unhideWhenUsed/>
    <w:qFormat/>
    <w:rsid w:val="00E50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image" Target="media/image2.sv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png" /><Relationship Id="rId5" Type="http://schemas.openxmlformats.org/officeDocument/2006/relationships/numbering" Target="numbering.xml" /><Relationship Id="rId15" Type="http://schemas.openxmlformats.org/officeDocument/2006/relationships/theme" Target="theme/theme1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mp\AppData\Roaming\Microsoft\Templates\Educational%20meeting%20minutes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C4CD148F624B5FA99DD373E4AA3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E9E3E-0D58-40F0-BCC8-28FFB4909782}"/>
      </w:docPartPr>
      <w:docPartBody>
        <w:p w:rsidR="00E35D6B" w:rsidRDefault="00E35D6B">
          <w:pPr>
            <w:pStyle w:val="04C4CD148F624B5FA99DD373E4AA32BE"/>
          </w:pPr>
          <w:r w:rsidRPr="00FC030B">
            <w:t>pta</w:t>
          </w:r>
        </w:p>
      </w:docPartBody>
    </w:docPart>
    <w:docPart>
      <w:docPartPr>
        <w:name w:val="A91D47197F9F4DEEAD7AE7BC39216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EE0F2-C54B-4B96-960E-E7A430DE3BE7}"/>
      </w:docPartPr>
      <w:docPartBody>
        <w:p w:rsidR="00E35D6B" w:rsidRDefault="00E35D6B">
          <w:pPr>
            <w:pStyle w:val="A91D47197F9F4DEEAD7AE7BC39216622"/>
          </w:pPr>
          <w:r w:rsidRPr="00FC030B">
            <w:t>Date:</w:t>
          </w:r>
        </w:p>
      </w:docPartBody>
    </w:docPart>
    <w:docPart>
      <w:docPartPr>
        <w:name w:val="5DF94AE753F54036AEAB027629B8B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63ABD-3C4B-4734-8517-FFE821F3F42A}"/>
      </w:docPartPr>
      <w:docPartBody>
        <w:p w:rsidR="00E35D6B" w:rsidRDefault="00E35D6B">
          <w:pPr>
            <w:pStyle w:val="5DF94AE753F54036AEAB027629B8BFFA"/>
          </w:pPr>
          <w:r w:rsidRPr="00FC030B">
            <w:t>Time:</w:t>
          </w:r>
        </w:p>
      </w:docPartBody>
    </w:docPart>
    <w:docPart>
      <w:docPartPr>
        <w:name w:val="D900A7EAB2AB4635B7ECACEEA50F4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A00A3-4433-4A25-B807-02B73AA4E86C}"/>
      </w:docPartPr>
      <w:docPartBody>
        <w:p w:rsidR="00E35D6B" w:rsidRDefault="00E35D6B">
          <w:pPr>
            <w:pStyle w:val="D900A7EAB2AB4635B7ECACEEA50F4FE9"/>
          </w:pPr>
          <w:r w:rsidRPr="00FC030B">
            <w:t>Facilitator:</w:t>
          </w:r>
        </w:p>
      </w:docPartBody>
    </w:docPart>
    <w:docPart>
      <w:docPartPr>
        <w:name w:val="DEB02F3EDA8F48908F269FBB411AF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094AE-BD45-479E-8E49-9D10490F6416}"/>
      </w:docPartPr>
      <w:docPartBody>
        <w:p w:rsidR="00E35D6B" w:rsidRDefault="00E35D6B">
          <w:pPr>
            <w:pStyle w:val="DEB02F3EDA8F48908F269FBB411AF07E"/>
          </w:pPr>
          <w:r w:rsidRPr="00FC030B">
            <w:t>9/8/23</w:t>
          </w:r>
        </w:p>
      </w:docPartBody>
    </w:docPart>
    <w:docPart>
      <w:docPartPr>
        <w:name w:val="88200E5C732C44AAB834CF5BADF44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EB8E6-8AB2-4E30-B9BE-E110910CAD6F}"/>
      </w:docPartPr>
      <w:docPartBody>
        <w:p w:rsidR="00E35D6B" w:rsidRDefault="00E35D6B">
          <w:pPr>
            <w:pStyle w:val="88200E5C732C44AAB834CF5BADF44FCD"/>
          </w:pPr>
          <w:r w:rsidRPr="00FC030B">
            <w:t>6:00 PM</w:t>
          </w:r>
        </w:p>
      </w:docPartBody>
    </w:docPart>
    <w:docPart>
      <w:docPartPr>
        <w:name w:val="65C23D34C5924347AAA3581944730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E59DD-C17F-472C-BD17-AD763B30BFAB}"/>
      </w:docPartPr>
      <w:docPartBody>
        <w:p w:rsidR="00E35D6B" w:rsidRDefault="00E35D6B">
          <w:pPr>
            <w:pStyle w:val="65C23D34C5924347AAA3581944730FC4"/>
          </w:pPr>
          <w:r w:rsidRPr="00FC030B">
            <w:t>Angelica Astrom</w:t>
          </w:r>
        </w:p>
      </w:docPartBody>
    </w:docPart>
    <w:docPart>
      <w:docPartPr>
        <w:name w:val="9A34FD274E7541628113DFC50678E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7F10-6E8C-4EFD-AC07-85F30F9234BE}"/>
      </w:docPartPr>
      <w:docPartBody>
        <w:p w:rsidR="00E35D6B" w:rsidRDefault="00E35D6B">
          <w:pPr>
            <w:pStyle w:val="9A34FD274E7541628113DFC50678E68E"/>
          </w:pPr>
          <w:r w:rsidRPr="00FC030B">
            <w:t>Advisory committee</w:t>
          </w:r>
        </w:p>
      </w:docPartBody>
    </w:docPart>
    <w:docPart>
      <w:docPartPr>
        <w:name w:val="F7DD523B81CC47CCB61DAB865CA93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459B-EB2F-486A-889D-B3058F714D68}"/>
      </w:docPartPr>
      <w:docPartBody>
        <w:p w:rsidR="00E35D6B" w:rsidRDefault="00E35D6B">
          <w:pPr>
            <w:pStyle w:val="F7DD523B81CC47CCB61DAB865CA93F46"/>
          </w:pPr>
          <w:r w:rsidRPr="00FC030B">
            <w:t>Principal’s report</w:t>
          </w:r>
        </w:p>
      </w:docPartBody>
    </w:docPart>
    <w:docPart>
      <w:docPartPr>
        <w:name w:val="E0AB646A80C04F2192A8A3D8130F9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27925-EE32-4C6E-A6D6-4B4ECC99F805}"/>
      </w:docPartPr>
      <w:docPartBody>
        <w:p w:rsidR="00E35D6B" w:rsidRDefault="00E35D6B">
          <w:pPr>
            <w:pStyle w:val="E0AB646A80C04F2192A8A3D8130F9AEC"/>
          </w:pPr>
          <w:r w:rsidRPr="002C2E7D">
            <w:rPr>
              <w:rStyle w:val="Heading1Char"/>
              <w:b w:val="0"/>
              <w:caps w:val="0"/>
            </w:rPr>
            <w:t>Announcements</w:t>
          </w:r>
        </w:p>
      </w:docPartBody>
    </w:docPart>
    <w:docPart>
      <w:docPartPr>
        <w:name w:val="05FB9AD7C1934D52A8290AB1157D7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9C4AD-C109-4D12-B2A5-79CE34A53682}"/>
      </w:docPartPr>
      <w:docPartBody>
        <w:p w:rsidR="00E35D6B" w:rsidRDefault="00E35D6B">
          <w:pPr>
            <w:pStyle w:val="05FB9AD7C1934D52A8290AB1157D7890"/>
          </w:pPr>
          <w:r w:rsidRPr="00FC030B">
            <w:t>Next meeting</w:t>
          </w:r>
        </w:p>
      </w:docPartBody>
    </w:docPart>
    <w:docPart>
      <w:docPartPr>
        <w:name w:val="587B77EB663A40EFA22EC4C4137A9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88316-3B14-4710-8025-0073541B3B5F}"/>
      </w:docPartPr>
      <w:docPartBody>
        <w:p w:rsidR="00E35D6B" w:rsidRDefault="00E35D6B">
          <w:pPr>
            <w:pStyle w:val="587B77EB663A40EFA22EC4C4137A96AC"/>
          </w:pPr>
          <w:r w:rsidRPr="00FC030B">
            <w:t>13 October 2023</w:t>
          </w:r>
        </w:p>
      </w:docPartBody>
    </w:docPart>
    <w:docPart>
      <w:docPartPr>
        <w:name w:val="62A905A4550F43A49C3208634D3AE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E1544-A5E3-42E1-A2EB-290A03B38FE5}"/>
      </w:docPartPr>
      <w:docPartBody>
        <w:p w:rsidR="00E35D6B" w:rsidRDefault="00E35D6B">
          <w:pPr>
            <w:pStyle w:val="62A905A4550F43A49C3208634D3AE9E3"/>
          </w:pPr>
          <w:r w:rsidRPr="00FC030B">
            <w:t>6:00 p.m. in the cafeteria</w:t>
          </w:r>
        </w:p>
      </w:docPartBody>
    </w:docPart>
    <w:docPart>
      <w:docPartPr>
        <w:name w:val="3A17CC4326C44F98A6ED50D416AEC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E4046-1DC2-4B4D-AF7B-439169FDD74C}"/>
      </w:docPartPr>
      <w:docPartBody>
        <w:p w:rsidR="00E35D6B" w:rsidRDefault="002949DF" w:rsidP="002949DF">
          <w:pPr>
            <w:pStyle w:val="3A17CC4326C44F98A6ED50D416AEC564"/>
          </w:pPr>
          <w:r w:rsidRPr="00FC030B">
            <w:t>In attendance</w:t>
          </w:r>
        </w:p>
      </w:docPartBody>
    </w:docPart>
    <w:docPart>
      <w:docPartPr>
        <w:name w:val="D5A2FAE3857A468E8162E9CBB8ACF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5DD67-E205-4A99-97B2-4BE7FD735B44}"/>
      </w:docPartPr>
      <w:docPartBody>
        <w:p w:rsidR="00E35D6B" w:rsidRDefault="002949DF" w:rsidP="002949DF">
          <w:pPr>
            <w:pStyle w:val="D5A2FAE3857A468E8162E9CBB8ACFA73"/>
          </w:pPr>
          <w:r w:rsidRPr="00FC030B">
            <w:t>Mira Karlsson, Angelica Astrom, August Bergqvist, Allan Mattsson, Ian Hansson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94213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DF"/>
    <w:rsid w:val="002949DF"/>
    <w:rsid w:val="00307951"/>
    <w:rsid w:val="00E3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120" w:after="0"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C4CD148F624B5FA99DD373E4AA32BE">
    <w:name w:val="04C4CD148F624B5FA99DD373E4AA32BE"/>
  </w:style>
  <w:style w:type="paragraph" w:customStyle="1" w:styleId="A91D47197F9F4DEEAD7AE7BC39216622">
    <w:name w:val="A91D47197F9F4DEEAD7AE7BC39216622"/>
  </w:style>
  <w:style w:type="paragraph" w:customStyle="1" w:styleId="5DF94AE753F54036AEAB027629B8BFFA">
    <w:name w:val="5DF94AE753F54036AEAB027629B8BFFA"/>
  </w:style>
  <w:style w:type="paragraph" w:customStyle="1" w:styleId="D900A7EAB2AB4635B7ECACEEA50F4FE9">
    <w:name w:val="D900A7EAB2AB4635B7ECACEEA50F4FE9"/>
  </w:style>
  <w:style w:type="paragraph" w:customStyle="1" w:styleId="DEB02F3EDA8F48908F269FBB411AF07E">
    <w:name w:val="DEB02F3EDA8F48908F269FBB411AF07E"/>
  </w:style>
  <w:style w:type="paragraph" w:customStyle="1" w:styleId="88200E5C732C44AAB834CF5BADF44FCD">
    <w:name w:val="88200E5C732C44AAB834CF5BADF44FCD"/>
  </w:style>
  <w:style w:type="paragraph" w:customStyle="1" w:styleId="65C23D34C5924347AAA3581944730FC4">
    <w:name w:val="65C23D34C5924347AAA3581944730FC4"/>
  </w:style>
  <w:style w:type="paragraph" w:customStyle="1" w:styleId="9A34FD274E7541628113DFC50678E68E">
    <w:name w:val="9A34FD274E7541628113DFC50678E68E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val="en-US" w:eastAsia="ja-JP"/>
    </w:rPr>
  </w:style>
  <w:style w:type="paragraph" w:customStyle="1" w:styleId="F7DD523B81CC47CCB61DAB865CA93F46">
    <w:name w:val="F7DD523B81CC47CCB61DAB865CA93F46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ind w:left="432" w:hanging="288"/>
      <w:contextualSpacing/>
    </w:pPr>
    <w:rPr>
      <w:rFonts w:cs="Times New Roman (Body CS)"/>
      <w:spacing w:val="6"/>
      <w:sz w:val="20"/>
      <w:szCs w:val="21"/>
      <w:lang w:val="en-US" w:eastAsia="ja-JP"/>
    </w:rPr>
  </w:style>
  <w:style w:type="paragraph" w:customStyle="1" w:styleId="E0AB646A80C04F2192A8A3D8130F9AEC">
    <w:name w:val="E0AB646A80C04F2192A8A3D8130F9AEC"/>
  </w:style>
  <w:style w:type="paragraph" w:customStyle="1" w:styleId="05FB9AD7C1934D52A8290AB1157D7890">
    <w:name w:val="05FB9AD7C1934D52A8290AB1157D7890"/>
  </w:style>
  <w:style w:type="paragraph" w:customStyle="1" w:styleId="587B77EB663A40EFA22EC4C4137A96AC">
    <w:name w:val="587B77EB663A40EFA22EC4C4137A96AC"/>
  </w:style>
  <w:style w:type="paragraph" w:customStyle="1" w:styleId="62A905A4550F43A49C3208634D3AE9E3">
    <w:name w:val="62A905A4550F43A49C3208634D3AE9E3"/>
  </w:style>
  <w:style w:type="paragraph" w:customStyle="1" w:styleId="3A17CC4326C44F98A6ED50D416AEC564">
    <w:name w:val="3A17CC4326C44F98A6ED50D416AEC564"/>
    <w:rsid w:val="002949DF"/>
  </w:style>
  <w:style w:type="paragraph" w:customStyle="1" w:styleId="D5A2FAE3857A468E8162E9CBB8ACFA73">
    <w:name w:val="D5A2FAE3857A468E8162E9CBB8ACFA73"/>
    <w:rsid w:val="002949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DE5D8B8-35DC-4D2E-9164-68F032D3BAB7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36176BF5-7805-4F15-AD1C-BCD0C245416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1561830-62B4-418D-8A83-E35A895B60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6C25FB-9871-440C-8F07-8E63D2C3DF5E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Educational%20meeting%20minutes.dotx</Template>
  <TotalTime>0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2023-04-06T11:13:00Z</dcterms:created>
  <dcterms:modified xsi:type="dcterms:W3CDTF">2023-04-06T11:13:00Z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